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1CD" w:rsidRPr="002F6AEA" w:rsidRDefault="00EC2AC6" w:rsidP="00C41445">
      <w:pPr>
        <w:pStyle w:val="doctype"/>
      </w:pPr>
      <w:r>
        <w:rPr>
          <w:noProof/>
        </w:rPr>
        <w:drawing>
          <wp:inline distT="0" distB="0" distL="0" distR="0">
            <wp:extent cx="791845" cy="941705"/>
            <wp:effectExtent l="19050" t="0" r="8255" b="0"/>
            <wp:docPr id="1" name="Picture 1" descr="sophi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phis_logo"/>
                    <pic:cNvPicPr>
                      <a:picLocks noChangeAspect="1" noChangeArrowheads="1"/>
                    </pic:cNvPicPr>
                  </pic:nvPicPr>
                  <pic:blipFill>
                    <a:blip r:embed="rId8" cstate="print"/>
                    <a:srcRect/>
                    <a:stretch>
                      <a:fillRect/>
                    </a:stretch>
                  </pic:blipFill>
                  <pic:spPr bwMode="auto">
                    <a:xfrm>
                      <a:off x="0" y="0"/>
                      <a:ext cx="791845" cy="941705"/>
                    </a:xfrm>
                    <a:prstGeom prst="rect">
                      <a:avLst/>
                    </a:prstGeom>
                    <a:noFill/>
                    <a:ln w="9525">
                      <a:noFill/>
                      <a:miter lim="800000"/>
                      <a:headEnd/>
                      <a:tailEnd/>
                    </a:ln>
                  </pic:spPr>
                </pic:pic>
              </a:graphicData>
            </a:graphic>
          </wp:inline>
        </w:drawing>
      </w:r>
      <w:r w:rsidR="00C41445">
        <w:tab/>
      </w:r>
      <w:r>
        <w:t>User Guide</w:t>
      </w:r>
    </w:p>
    <w:p w:rsidR="00EA4365" w:rsidRPr="002F6AEA" w:rsidRDefault="00EC2AC6" w:rsidP="00886445">
      <w:pPr>
        <w:pStyle w:val="banner"/>
      </w:pPr>
      <w:r>
        <w:drawing>
          <wp:inline distT="0" distB="0" distL="0" distR="0">
            <wp:extent cx="6298565" cy="375285"/>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298565" cy="375285"/>
                    </a:xfrm>
                    <a:prstGeom prst="rect">
                      <a:avLst/>
                    </a:prstGeom>
                    <a:noFill/>
                    <a:ln w="9525">
                      <a:noFill/>
                      <a:miter lim="800000"/>
                      <a:headEnd/>
                      <a:tailEnd/>
                    </a:ln>
                  </pic:spPr>
                </pic:pic>
              </a:graphicData>
            </a:graphic>
          </wp:inline>
        </w:drawing>
      </w:r>
    </w:p>
    <w:p w:rsidR="00BD51CD" w:rsidRPr="002E687E" w:rsidRDefault="00EC2AC6" w:rsidP="002D4C5B">
      <w:pPr>
        <w:pStyle w:val="doctitle"/>
      </w:pPr>
      <w:r>
        <w:t>ETL Chains</w:t>
      </w:r>
    </w:p>
    <w:p w:rsidR="003021C3" w:rsidRDefault="00EC2AC6" w:rsidP="00C249F5">
      <w:pPr>
        <w:pStyle w:val="shortdesc"/>
      </w:pPr>
      <w:r>
        <w:t xml:space="preserve">This document describes the ETL Chains developed for </w:t>
      </w:r>
      <w:r w:rsidR="00312F8F">
        <w:t>Tikehau</w:t>
      </w:r>
      <w:r>
        <w:t xml:space="preserve"> for </w:t>
      </w:r>
      <w:r w:rsidR="003B6E23">
        <w:t>Price</w:t>
      </w:r>
      <w:r>
        <w:t xml:space="preserve"> data Integration</w:t>
      </w:r>
    </w:p>
    <w:p w:rsidR="005B73CB" w:rsidRPr="003021C3" w:rsidRDefault="00EC2AC6" w:rsidP="005B73CB">
      <w:pPr>
        <w:pStyle w:val="banner"/>
      </w:pPr>
      <w:r>
        <w:drawing>
          <wp:inline distT="0" distB="0" distL="0" distR="0">
            <wp:extent cx="6120765" cy="368300"/>
            <wp:effectExtent l="19050" t="0" r="0" b="0"/>
            <wp:docPr id="3" name="Picture 3" descr="Doc_Cover_Page_Banner_Fli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_Cover_Page_Banner_Flipped"/>
                    <pic:cNvPicPr>
                      <a:picLocks noChangeAspect="1" noChangeArrowheads="1"/>
                    </pic:cNvPicPr>
                  </pic:nvPicPr>
                  <pic:blipFill>
                    <a:blip r:embed="rId10" cstate="print"/>
                    <a:srcRect/>
                    <a:stretch>
                      <a:fillRect/>
                    </a:stretch>
                  </pic:blipFill>
                  <pic:spPr bwMode="auto">
                    <a:xfrm>
                      <a:off x="0" y="0"/>
                      <a:ext cx="6120765" cy="368300"/>
                    </a:xfrm>
                    <a:prstGeom prst="rect">
                      <a:avLst/>
                    </a:prstGeom>
                    <a:noFill/>
                    <a:ln w="9525">
                      <a:noFill/>
                      <a:miter lim="800000"/>
                      <a:headEnd/>
                      <a:tailEnd/>
                    </a:ln>
                  </pic:spPr>
                </pic:pic>
              </a:graphicData>
            </a:graphic>
          </wp:inline>
        </w:drawing>
      </w:r>
    </w:p>
    <w:p w:rsidR="005F5B23" w:rsidRDefault="00F104B9" w:rsidP="000C751F">
      <w:pPr>
        <w:pStyle w:val="docdate"/>
        <w:rPr>
          <w:lang w:val="en-GB"/>
        </w:rPr>
      </w:pPr>
      <w:r>
        <w:rPr>
          <w:lang w:val="en-GB"/>
        </w:rPr>
        <w:t>January</w:t>
      </w:r>
      <w:r w:rsidR="009017F3">
        <w:rPr>
          <w:lang w:val="en-GB"/>
        </w:rPr>
        <w:t xml:space="preserve"> 20</w:t>
      </w:r>
      <w:r w:rsidR="00EC2AC6">
        <w:rPr>
          <w:lang w:val="en-GB"/>
        </w:rPr>
        <w:t>1</w:t>
      </w:r>
      <w:r>
        <w:rPr>
          <w:lang w:val="en-GB"/>
        </w:rPr>
        <w:t>3</w:t>
      </w:r>
    </w:p>
    <w:p w:rsidR="00990BB7" w:rsidRDefault="00990BB7" w:rsidP="000C751F">
      <w:pPr>
        <w:pStyle w:val="docdate"/>
        <w:rPr>
          <w:lang w:val="en-GB"/>
        </w:rPr>
      </w:pPr>
    </w:p>
    <w:p w:rsidR="00502A57" w:rsidRPr="001414E5" w:rsidRDefault="00502A57" w:rsidP="000C751F">
      <w:pPr>
        <w:pStyle w:val="docdate"/>
        <w:rPr>
          <w:lang w:val="en-GB"/>
        </w:rPr>
      </w:pPr>
    </w:p>
    <w:tbl>
      <w:tblPr>
        <w:tblStyle w:val="LightShading1"/>
        <w:tblW w:w="0" w:type="auto"/>
        <w:tblLook w:val="04A0" w:firstRow="1" w:lastRow="0" w:firstColumn="1" w:lastColumn="0" w:noHBand="0" w:noVBand="1"/>
      </w:tblPr>
      <w:tblGrid>
        <w:gridCol w:w="1440"/>
        <w:gridCol w:w="1078"/>
        <w:gridCol w:w="2693"/>
        <w:gridCol w:w="4644"/>
      </w:tblGrid>
      <w:tr w:rsidR="00502A57" w:rsidTr="00252C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502A57" w:rsidRDefault="00990BB7" w:rsidP="00502A57">
            <w:pPr>
              <w:pStyle w:val="body"/>
            </w:pPr>
            <w:r>
              <w:br w:type="page"/>
            </w:r>
            <w:r w:rsidR="00502A57">
              <w:t>Date</w:t>
            </w:r>
          </w:p>
        </w:tc>
        <w:tc>
          <w:tcPr>
            <w:tcW w:w="1078" w:type="dxa"/>
          </w:tcPr>
          <w:p w:rsidR="00502A57" w:rsidRDefault="00502A57" w:rsidP="00502A57">
            <w:pPr>
              <w:pStyle w:val="body"/>
              <w:cnfStyle w:val="100000000000" w:firstRow="1" w:lastRow="0" w:firstColumn="0" w:lastColumn="0" w:oddVBand="0" w:evenVBand="0" w:oddHBand="0" w:evenHBand="0" w:firstRowFirstColumn="0" w:firstRowLastColumn="0" w:lastRowFirstColumn="0" w:lastRowLastColumn="0"/>
            </w:pPr>
            <w:r>
              <w:t>Version</w:t>
            </w:r>
          </w:p>
        </w:tc>
        <w:tc>
          <w:tcPr>
            <w:tcW w:w="2693" w:type="dxa"/>
          </w:tcPr>
          <w:p w:rsidR="00502A57" w:rsidRDefault="00502A57" w:rsidP="00502A57">
            <w:pPr>
              <w:pStyle w:val="body"/>
              <w:cnfStyle w:val="100000000000" w:firstRow="1" w:lastRow="0" w:firstColumn="0" w:lastColumn="0" w:oddVBand="0" w:evenVBand="0" w:oddHBand="0" w:evenHBand="0" w:firstRowFirstColumn="0" w:firstRowLastColumn="0" w:lastRowFirstColumn="0" w:lastRowLastColumn="0"/>
            </w:pPr>
            <w:r>
              <w:t>Author</w:t>
            </w:r>
          </w:p>
        </w:tc>
        <w:tc>
          <w:tcPr>
            <w:tcW w:w="4644" w:type="dxa"/>
          </w:tcPr>
          <w:p w:rsidR="00502A57" w:rsidRPr="00DC2CA3" w:rsidRDefault="00502A57" w:rsidP="00502A57">
            <w:pPr>
              <w:pStyle w:val="body"/>
              <w:cnfStyle w:val="100000000000" w:firstRow="1" w:lastRow="0" w:firstColumn="0" w:lastColumn="0" w:oddVBand="0" w:evenVBand="0" w:oddHBand="0" w:evenHBand="0" w:firstRowFirstColumn="0" w:firstRowLastColumn="0" w:lastRowFirstColumn="0" w:lastRowLastColumn="0"/>
            </w:pPr>
            <w:r w:rsidRPr="00DC2CA3">
              <w:t>Modification</w:t>
            </w:r>
          </w:p>
        </w:tc>
      </w:tr>
      <w:tr w:rsidR="00502A57" w:rsidTr="00252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502A57" w:rsidRDefault="00427A22" w:rsidP="00502A57">
            <w:pPr>
              <w:pStyle w:val="body"/>
            </w:pPr>
            <w:r>
              <w:t>16/01/2013</w:t>
            </w:r>
          </w:p>
        </w:tc>
        <w:tc>
          <w:tcPr>
            <w:tcW w:w="1078" w:type="dxa"/>
          </w:tcPr>
          <w:p w:rsidR="00502A57" w:rsidRDefault="00502A57" w:rsidP="00502A57">
            <w:pPr>
              <w:pStyle w:val="body"/>
              <w:cnfStyle w:val="000000100000" w:firstRow="0" w:lastRow="0" w:firstColumn="0" w:lastColumn="0" w:oddVBand="0" w:evenVBand="0" w:oddHBand="1" w:evenHBand="0" w:firstRowFirstColumn="0" w:firstRowLastColumn="0" w:lastRowFirstColumn="0" w:lastRowLastColumn="0"/>
            </w:pPr>
            <w:r>
              <w:t>1.0</w:t>
            </w:r>
          </w:p>
        </w:tc>
        <w:tc>
          <w:tcPr>
            <w:tcW w:w="2693" w:type="dxa"/>
          </w:tcPr>
          <w:p w:rsidR="00502A57" w:rsidRDefault="00A64AC3" w:rsidP="00427A22">
            <w:pPr>
              <w:pStyle w:val="body"/>
              <w:cnfStyle w:val="000000100000" w:firstRow="0" w:lastRow="0" w:firstColumn="0" w:lastColumn="0" w:oddVBand="0" w:evenVBand="0" w:oddHBand="1" w:evenHBand="0" w:firstRowFirstColumn="0" w:firstRowLastColumn="0" w:lastRowFirstColumn="0" w:lastRowLastColumn="0"/>
            </w:pPr>
            <w:r>
              <w:t>Sophis (</w:t>
            </w:r>
            <w:r w:rsidR="00427A22">
              <w:t>Fabrice</w:t>
            </w:r>
            <w:r>
              <w:t>)</w:t>
            </w:r>
          </w:p>
        </w:tc>
        <w:tc>
          <w:tcPr>
            <w:tcW w:w="4644" w:type="dxa"/>
          </w:tcPr>
          <w:p w:rsidR="00502A57" w:rsidRPr="00502A57" w:rsidRDefault="00502A57" w:rsidP="00502A57">
            <w:pPr>
              <w:pStyle w:val="body"/>
              <w:cnfStyle w:val="000000100000" w:firstRow="0" w:lastRow="0" w:firstColumn="0" w:lastColumn="0" w:oddVBand="0" w:evenVBand="0" w:oddHBand="1" w:evenHBand="0" w:firstRowFirstColumn="0" w:firstRowLastColumn="0" w:lastRowFirstColumn="0" w:lastRowLastColumn="0"/>
            </w:pPr>
            <w:r w:rsidRPr="00502A57">
              <w:t>Document Creation</w:t>
            </w:r>
          </w:p>
        </w:tc>
      </w:tr>
    </w:tbl>
    <w:p w:rsidR="00990BB7" w:rsidRDefault="00990BB7">
      <w:pPr>
        <w:spacing w:after="0" w:line="240" w:lineRule="auto"/>
        <w:rPr>
          <w:rFonts w:ascii="Cambria" w:eastAsia="Times New Roman" w:hAnsi="Cambria"/>
          <w:b/>
          <w:bCs/>
          <w:sz w:val="40"/>
          <w:szCs w:val="28"/>
        </w:rPr>
      </w:pPr>
    </w:p>
    <w:p w:rsidR="00502A57" w:rsidRDefault="00502A57">
      <w:pPr>
        <w:spacing w:after="0" w:line="240" w:lineRule="auto"/>
        <w:rPr>
          <w:rFonts w:ascii="Cambria" w:eastAsia="Times New Roman" w:hAnsi="Cambria"/>
          <w:b/>
          <w:bCs/>
          <w:sz w:val="40"/>
          <w:szCs w:val="28"/>
        </w:rPr>
      </w:pPr>
    </w:p>
    <w:p w:rsidR="00557FCE" w:rsidRPr="002F6AEA" w:rsidRDefault="00557FCE" w:rsidP="0082020E">
      <w:pPr>
        <w:pStyle w:val="TOCHeading"/>
      </w:pPr>
      <w:r w:rsidRPr="002F6AEA">
        <w:t>Table of Contents</w:t>
      </w:r>
    </w:p>
    <w:p w:rsidR="007F4493" w:rsidRDefault="00FE5419">
      <w:pPr>
        <w:pStyle w:val="TOC1"/>
        <w:rPr>
          <w:rFonts w:asciiTheme="minorHAnsi" w:eastAsiaTheme="minorEastAsia" w:hAnsiTheme="minorHAnsi" w:cstheme="minorBidi"/>
          <w:b w:val="0"/>
          <w:bCs w:val="0"/>
          <w:noProof/>
          <w:sz w:val="22"/>
          <w:lang w:val="en-GB" w:eastAsia="en-GB"/>
        </w:rPr>
      </w:pPr>
      <w:r w:rsidRPr="002F6AEA">
        <w:fldChar w:fldCharType="begin"/>
      </w:r>
      <w:r w:rsidR="00557FCE" w:rsidRPr="002F6AEA">
        <w:instrText xml:space="preserve"> TOC \o "1-</w:instrText>
      </w:r>
      <w:r w:rsidR="004B759E">
        <w:instrText>2</w:instrText>
      </w:r>
      <w:r w:rsidR="00557FCE" w:rsidRPr="002F6AEA">
        <w:instrText xml:space="preserve">" \h \z \u </w:instrText>
      </w:r>
      <w:r w:rsidRPr="002F6AEA">
        <w:fldChar w:fldCharType="separate"/>
      </w:r>
      <w:hyperlink w:anchor="_Toc287351784" w:history="1">
        <w:r w:rsidR="007F4493" w:rsidRPr="00D7546B">
          <w:rPr>
            <w:rStyle w:val="Hyperlink"/>
            <w:noProof/>
          </w:rPr>
          <w:t>Introduction</w:t>
        </w:r>
        <w:r w:rsidR="007F4493">
          <w:rPr>
            <w:noProof/>
            <w:webHidden/>
          </w:rPr>
          <w:tab/>
        </w:r>
        <w:r w:rsidR="007F4493">
          <w:rPr>
            <w:noProof/>
            <w:webHidden/>
          </w:rPr>
          <w:fldChar w:fldCharType="begin"/>
        </w:r>
        <w:r w:rsidR="007F4493">
          <w:rPr>
            <w:noProof/>
            <w:webHidden/>
          </w:rPr>
          <w:instrText xml:space="preserve"> PAGEREF _Toc287351784 \h </w:instrText>
        </w:r>
        <w:r w:rsidR="007F4493">
          <w:rPr>
            <w:noProof/>
            <w:webHidden/>
          </w:rPr>
        </w:r>
        <w:r w:rsidR="007F4493">
          <w:rPr>
            <w:noProof/>
            <w:webHidden/>
          </w:rPr>
          <w:fldChar w:fldCharType="separate"/>
        </w:r>
        <w:r w:rsidR="007F4493">
          <w:rPr>
            <w:noProof/>
            <w:webHidden/>
          </w:rPr>
          <w:t>3</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785" w:history="1">
        <w:r w:rsidR="007F4493" w:rsidRPr="00D7546B">
          <w:rPr>
            <w:rStyle w:val="Hyperlink"/>
            <w:noProof/>
          </w:rPr>
          <w:t>Objectives</w:t>
        </w:r>
        <w:r w:rsidR="007F4493">
          <w:rPr>
            <w:noProof/>
            <w:webHidden/>
          </w:rPr>
          <w:tab/>
        </w:r>
        <w:r w:rsidR="007F4493">
          <w:rPr>
            <w:noProof/>
            <w:webHidden/>
          </w:rPr>
          <w:fldChar w:fldCharType="begin"/>
        </w:r>
        <w:r w:rsidR="007F4493">
          <w:rPr>
            <w:noProof/>
            <w:webHidden/>
          </w:rPr>
          <w:instrText xml:space="preserve"> PAGEREF _Toc287351785 \h </w:instrText>
        </w:r>
        <w:r w:rsidR="007F4493">
          <w:rPr>
            <w:noProof/>
            <w:webHidden/>
          </w:rPr>
        </w:r>
        <w:r w:rsidR="007F4493">
          <w:rPr>
            <w:noProof/>
            <w:webHidden/>
          </w:rPr>
          <w:fldChar w:fldCharType="separate"/>
        </w:r>
        <w:r w:rsidR="007F4493">
          <w:rPr>
            <w:noProof/>
            <w:webHidden/>
          </w:rPr>
          <w:t>3</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786" w:history="1">
        <w:r w:rsidR="007F4493" w:rsidRPr="00D7546B">
          <w:rPr>
            <w:rStyle w:val="Hyperlink"/>
            <w:noProof/>
          </w:rPr>
          <w:t>ETL and ETL Chains</w:t>
        </w:r>
        <w:r w:rsidR="007F4493">
          <w:rPr>
            <w:noProof/>
            <w:webHidden/>
          </w:rPr>
          <w:tab/>
        </w:r>
        <w:r w:rsidR="007F4493">
          <w:rPr>
            <w:noProof/>
            <w:webHidden/>
          </w:rPr>
          <w:fldChar w:fldCharType="begin"/>
        </w:r>
        <w:r w:rsidR="007F4493">
          <w:rPr>
            <w:noProof/>
            <w:webHidden/>
          </w:rPr>
          <w:instrText xml:space="preserve"> PAGEREF _Toc287351786 \h </w:instrText>
        </w:r>
        <w:r w:rsidR="007F4493">
          <w:rPr>
            <w:noProof/>
            <w:webHidden/>
          </w:rPr>
        </w:r>
        <w:r w:rsidR="007F4493">
          <w:rPr>
            <w:noProof/>
            <w:webHidden/>
          </w:rPr>
          <w:fldChar w:fldCharType="separate"/>
        </w:r>
        <w:r w:rsidR="007F4493">
          <w:rPr>
            <w:noProof/>
            <w:webHidden/>
          </w:rPr>
          <w:t>3</w:t>
        </w:r>
        <w:r w:rsidR="007F4493">
          <w:rPr>
            <w:noProof/>
            <w:webHidden/>
          </w:rPr>
          <w:fldChar w:fldCharType="end"/>
        </w:r>
      </w:hyperlink>
    </w:p>
    <w:p w:rsidR="007F4493" w:rsidRDefault="007870E9">
      <w:pPr>
        <w:pStyle w:val="TOC1"/>
        <w:rPr>
          <w:rFonts w:asciiTheme="minorHAnsi" w:eastAsiaTheme="minorEastAsia" w:hAnsiTheme="minorHAnsi" w:cstheme="minorBidi"/>
          <w:b w:val="0"/>
          <w:bCs w:val="0"/>
          <w:noProof/>
          <w:sz w:val="22"/>
          <w:lang w:val="en-GB" w:eastAsia="en-GB"/>
        </w:rPr>
      </w:pPr>
      <w:hyperlink w:anchor="_Toc287351787" w:history="1">
        <w:r w:rsidR="007F4493" w:rsidRPr="00D7546B">
          <w:rPr>
            <w:rStyle w:val="Hyperlink"/>
            <w:noProof/>
          </w:rPr>
          <w:t>User Guide</w:t>
        </w:r>
        <w:r w:rsidR="007F4493">
          <w:rPr>
            <w:noProof/>
            <w:webHidden/>
          </w:rPr>
          <w:tab/>
        </w:r>
        <w:r w:rsidR="007F4493">
          <w:rPr>
            <w:noProof/>
            <w:webHidden/>
          </w:rPr>
          <w:fldChar w:fldCharType="begin"/>
        </w:r>
        <w:r w:rsidR="007F4493">
          <w:rPr>
            <w:noProof/>
            <w:webHidden/>
          </w:rPr>
          <w:instrText xml:space="preserve"> PAGEREF _Toc287351787 \h </w:instrText>
        </w:r>
        <w:r w:rsidR="007F4493">
          <w:rPr>
            <w:noProof/>
            <w:webHidden/>
          </w:rPr>
        </w:r>
        <w:r w:rsidR="007F4493">
          <w:rPr>
            <w:noProof/>
            <w:webHidden/>
          </w:rPr>
          <w:fldChar w:fldCharType="separate"/>
        </w:r>
        <w:r w:rsidR="007F4493">
          <w:rPr>
            <w:noProof/>
            <w:webHidden/>
          </w:rPr>
          <w:t>4</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788" w:history="1">
        <w:r w:rsidR="007F4493" w:rsidRPr="00D7546B">
          <w:rPr>
            <w:rStyle w:val="Hyperlink"/>
            <w:noProof/>
          </w:rPr>
          <w:t>Presentation</w:t>
        </w:r>
        <w:r w:rsidR="007F4493">
          <w:rPr>
            <w:noProof/>
            <w:webHidden/>
          </w:rPr>
          <w:tab/>
        </w:r>
        <w:r w:rsidR="007F4493">
          <w:rPr>
            <w:noProof/>
            <w:webHidden/>
          </w:rPr>
          <w:fldChar w:fldCharType="begin"/>
        </w:r>
        <w:r w:rsidR="007F4493">
          <w:rPr>
            <w:noProof/>
            <w:webHidden/>
          </w:rPr>
          <w:instrText xml:space="preserve"> PAGEREF _Toc287351788 \h </w:instrText>
        </w:r>
        <w:r w:rsidR="007F4493">
          <w:rPr>
            <w:noProof/>
            <w:webHidden/>
          </w:rPr>
        </w:r>
        <w:r w:rsidR="007F4493">
          <w:rPr>
            <w:noProof/>
            <w:webHidden/>
          </w:rPr>
          <w:fldChar w:fldCharType="separate"/>
        </w:r>
        <w:r w:rsidR="007F4493">
          <w:rPr>
            <w:noProof/>
            <w:webHidden/>
          </w:rPr>
          <w:t>4</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789" w:history="1">
        <w:r w:rsidR="007F4493" w:rsidRPr="00D7546B">
          <w:rPr>
            <w:rStyle w:val="Hyperlink"/>
            <w:noProof/>
          </w:rPr>
          <w:t>Installation Guide</w:t>
        </w:r>
        <w:r w:rsidR="007F4493">
          <w:rPr>
            <w:noProof/>
            <w:webHidden/>
          </w:rPr>
          <w:tab/>
        </w:r>
        <w:r w:rsidR="007F4493">
          <w:rPr>
            <w:noProof/>
            <w:webHidden/>
          </w:rPr>
          <w:fldChar w:fldCharType="begin"/>
        </w:r>
        <w:r w:rsidR="007F4493">
          <w:rPr>
            <w:noProof/>
            <w:webHidden/>
          </w:rPr>
          <w:instrText xml:space="preserve"> PAGEREF _Toc287351789 \h </w:instrText>
        </w:r>
        <w:r w:rsidR="007F4493">
          <w:rPr>
            <w:noProof/>
            <w:webHidden/>
          </w:rPr>
        </w:r>
        <w:r w:rsidR="007F4493">
          <w:rPr>
            <w:noProof/>
            <w:webHidden/>
          </w:rPr>
          <w:fldChar w:fldCharType="separate"/>
        </w:r>
        <w:r w:rsidR="007F4493">
          <w:rPr>
            <w:noProof/>
            <w:webHidden/>
          </w:rPr>
          <w:t>5</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790" w:history="1">
        <w:r w:rsidR="007F4493" w:rsidRPr="00D7546B">
          <w:rPr>
            <w:rStyle w:val="Hyperlink"/>
            <w:noProof/>
          </w:rPr>
          <w:t>Configuration</w:t>
        </w:r>
        <w:r w:rsidR="007F4493">
          <w:rPr>
            <w:noProof/>
            <w:webHidden/>
          </w:rPr>
          <w:tab/>
        </w:r>
        <w:r w:rsidR="007F4493">
          <w:rPr>
            <w:noProof/>
            <w:webHidden/>
          </w:rPr>
          <w:fldChar w:fldCharType="begin"/>
        </w:r>
        <w:r w:rsidR="007F4493">
          <w:rPr>
            <w:noProof/>
            <w:webHidden/>
          </w:rPr>
          <w:instrText xml:space="preserve"> PAGEREF _Toc287351790 \h </w:instrText>
        </w:r>
        <w:r w:rsidR="007F4493">
          <w:rPr>
            <w:noProof/>
            <w:webHidden/>
          </w:rPr>
        </w:r>
        <w:r w:rsidR="007F4493">
          <w:rPr>
            <w:noProof/>
            <w:webHidden/>
          </w:rPr>
          <w:fldChar w:fldCharType="separate"/>
        </w:r>
        <w:r w:rsidR="007F4493">
          <w:rPr>
            <w:noProof/>
            <w:webHidden/>
          </w:rPr>
          <w:t>5</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791" w:history="1">
        <w:r w:rsidR="007F4493" w:rsidRPr="00D7546B">
          <w:rPr>
            <w:rStyle w:val="Hyperlink"/>
            <w:noProof/>
          </w:rPr>
          <w:t>Interfaces folder structure</w:t>
        </w:r>
        <w:r w:rsidR="007F4493">
          <w:rPr>
            <w:noProof/>
            <w:webHidden/>
          </w:rPr>
          <w:tab/>
        </w:r>
        <w:r w:rsidR="007F4493">
          <w:rPr>
            <w:noProof/>
            <w:webHidden/>
          </w:rPr>
          <w:fldChar w:fldCharType="begin"/>
        </w:r>
        <w:r w:rsidR="007F4493">
          <w:rPr>
            <w:noProof/>
            <w:webHidden/>
          </w:rPr>
          <w:instrText xml:space="preserve"> PAGEREF _Toc287351791 \h </w:instrText>
        </w:r>
        <w:r w:rsidR="007F4493">
          <w:rPr>
            <w:noProof/>
            <w:webHidden/>
          </w:rPr>
        </w:r>
        <w:r w:rsidR="007F4493">
          <w:rPr>
            <w:noProof/>
            <w:webHidden/>
          </w:rPr>
          <w:fldChar w:fldCharType="separate"/>
        </w:r>
        <w:r w:rsidR="007F4493">
          <w:rPr>
            <w:noProof/>
            <w:webHidden/>
          </w:rPr>
          <w:t>6</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792" w:history="1">
        <w:r w:rsidR="007F4493" w:rsidRPr="00D7546B">
          <w:rPr>
            <w:rStyle w:val="Hyperlink"/>
            <w:noProof/>
          </w:rPr>
          <w:t>Logs and Reports</w:t>
        </w:r>
        <w:r w:rsidR="007F4493">
          <w:rPr>
            <w:noProof/>
            <w:webHidden/>
          </w:rPr>
          <w:tab/>
        </w:r>
        <w:r w:rsidR="007F4493">
          <w:rPr>
            <w:noProof/>
            <w:webHidden/>
          </w:rPr>
          <w:fldChar w:fldCharType="begin"/>
        </w:r>
        <w:r w:rsidR="007F4493">
          <w:rPr>
            <w:noProof/>
            <w:webHidden/>
          </w:rPr>
          <w:instrText xml:space="preserve"> PAGEREF _Toc287351792 \h </w:instrText>
        </w:r>
        <w:r w:rsidR="007F4493">
          <w:rPr>
            <w:noProof/>
            <w:webHidden/>
          </w:rPr>
        </w:r>
        <w:r w:rsidR="007F4493">
          <w:rPr>
            <w:noProof/>
            <w:webHidden/>
          </w:rPr>
          <w:fldChar w:fldCharType="separate"/>
        </w:r>
        <w:r w:rsidR="007F4493">
          <w:rPr>
            <w:noProof/>
            <w:webHidden/>
          </w:rPr>
          <w:t>7</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793" w:history="1">
        <w:r w:rsidR="007F4493" w:rsidRPr="00D7546B">
          <w:rPr>
            <w:rStyle w:val="Hyperlink"/>
            <w:noProof/>
          </w:rPr>
          <w:t>SophisETL.exe</w:t>
        </w:r>
        <w:r w:rsidR="007F4493">
          <w:rPr>
            <w:noProof/>
            <w:webHidden/>
          </w:rPr>
          <w:tab/>
        </w:r>
        <w:r w:rsidR="007F4493">
          <w:rPr>
            <w:noProof/>
            <w:webHidden/>
          </w:rPr>
          <w:fldChar w:fldCharType="begin"/>
        </w:r>
        <w:r w:rsidR="007F4493">
          <w:rPr>
            <w:noProof/>
            <w:webHidden/>
          </w:rPr>
          <w:instrText xml:space="preserve"> PAGEREF _Toc287351793 \h </w:instrText>
        </w:r>
        <w:r w:rsidR="007F4493">
          <w:rPr>
            <w:noProof/>
            <w:webHidden/>
          </w:rPr>
        </w:r>
        <w:r w:rsidR="007F4493">
          <w:rPr>
            <w:noProof/>
            <w:webHidden/>
          </w:rPr>
          <w:fldChar w:fldCharType="separate"/>
        </w:r>
        <w:r w:rsidR="007F4493">
          <w:rPr>
            <w:noProof/>
            <w:webHidden/>
          </w:rPr>
          <w:t>8</w:t>
        </w:r>
        <w:r w:rsidR="007F4493">
          <w:rPr>
            <w:noProof/>
            <w:webHidden/>
          </w:rPr>
          <w:fldChar w:fldCharType="end"/>
        </w:r>
      </w:hyperlink>
    </w:p>
    <w:p w:rsidR="007F4493" w:rsidRDefault="007870E9">
      <w:pPr>
        <w:pStyle w:val="TOC1"/>
        <w:rPr>
          <w:rFonts w:asciiTheme="minorHAnsi" w:eastAsiaTheme="minorEastAsia" w:hAnsiTheme="minorHAnsi" w:cstheme="minorBidi"/>
          <w:b w:val="0"/>
          <w:bCs w:val="0"/>
          <w:noProof/>
          <w:sz w:val="22"/>
          <w:lang w:val="en-GB" w:eastAsia="en-GB"/>
        </w:rPr>
      </w:pPr>
      <w:hyperlink w:anchor="_Toc287351794" w:history="1">
        <w:r w:rsidR="007F4493" w:rsidRPr="00D7546B">
          <w:rPr>
            <w:rStyle w:val="Hyperlink"/>
            <w:noProof/>
          </w:rPr>
          <w:t>Interface Execution Detail</w:t>
        </w:r>
        <w:r w:rsidR="007F4493">
          <w:rPr>
            <w:noProof/>
            <w:webHidden/>
          </w:rPr>
          <w:tab/>
        </w:r>
        <w:r w:rsidR="007F4493">
          <w:rPr>
            <w:noProof/>
            <w:webHidden/>
          </w:rPr>
          <w:fldChar w:fldCharType="begin"/>
        </w:r>
        <w:r w:rsidR="007F4493">
          <w:rPr>
            <w:noProof/>
            <w:webHidden/>
          </w:rPr>
          <w:instrText xml:space="preserve"> PAGEREF _Toc287351794 \h </w:instrText>
        </w:r>
        <w:r w:rsidR="007F4493">
          <w:rPr>
            <w:noProof/>
            <w:webHidden/>
          </w:rPr>
        </w:r>
        <w:r w:rsidR="007F4493">
          <w:rPr>
            <w:noProof/>
            <w:webHidden/>
          </w:rPr>
          <w:fldChar w:fldCharType="separate"/>
        </w:r>
        <w:r w:rsidR="007F4493">
          <w:rPr>
            <w:noProof/>
            <w:webHidden/>
          </w:rPr>
          <w:t>9</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795" w:history="1">
        <w:r w:rsidR="007F4493" w:rsidRPr="00D7546B">
          <w:rPr>
            <w:rStyle w:val="Hyperlink"/>
            <w:noProof/>
          </w:rPr>
          <w:t>Chain I6: Cash True-Up</w:t>
        </w:r>
        <w:r w:rsidR="007F4493">
          <w:rPr>
            <w:noProof/>
            <w:webHidden/>
          </w:rPr>
          <w:tab/>
        </w:r>
        <w:r w:rsidR="007F4493">
          <w:rPr>
            <w:noProof/>
            <w:webHidden/>
          </w:rPr>
          <w:fldChar w:fldCharType="begin"/>
        </w:r>
        <w:r w:rsidR="007F4493">
          <w:rPr>
            <w:noProof/>
            <w:webHidden/>
          </w:rPr>
          <w:instrText xml:space="preserve"> PAGEREF _Toc287351795 \h </w:instrText>
        </w:r>
        <w:r w:rsidR="007F4493">
          <w:rPr>
            <w:noProof/>
            <w:webHidden/>
          </w:rPr>
        </w:r>
        <w:r w:rsidR="007F4493">
          <w:rPr>
            <w:noProof/>
            <w:webHidden/>
          </w:rPr>
          <w:fldChar w:fldCharType="separate"/>
        </w:r>
        <w:r w:rsidR="007F4493">
          <w:rPr>
            <w:noProof/>
            <w:webHidden/>
          </w:rPr>
          <w:t>9</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796" w:history="1">
        <w:r w:rsidR="007F4493" w:rsidRPr="00D7546B">
          <w:rPr>
            <w:rStyle w:val="Hyperlink"/>
            <w:noProof/>
          </w:rPr>
          <w:t>Chain I7A: Unit Prices</w:t>
        </w:r>
        <w:r w:rsidR="007F4493">
          <w:rPr>
            <w:noProof/>
            <w:webHidden/>
          </w:rPr>
          <w:tab/>
        </w:r>
        <w:r w:rsidR="007F4493">
          <w:rPr>
            <w:noProof/>
            <w:webHidden/>
          </w:rPr>
          <w:fldChar w:fldCharType="begin"/>
        </w:r>
        <w:r w:rsidR="007F4493">
          <w:rPr>
            <w:noProof/>
            <w:webHidden/>
          </w:rPr>
          <w:instrText xml:space="preserve"> PAGEREF _Toc287351796 \h </w:instrText>
        </w:r>
        <w:r w:rsidR="007F4493">
          <w:rPr>
            <w:noProof/>
            <w:webHidden/>
          </w:rPr>
        </w:r>
        <w:r w:rsidR="007F4493">
          <w:rPr>
            <w:noProof/>
            <w:webHidden/>
          </w:rPr>
          <w:fldChar w:fldCharType="separate"/>
        </w:r>
        <w:r w:rsidR="007F4493">
          <w:rPr>
            <w:noProof/>
            <w:webHidden/>
          </w:rPr>
          <w:t>14</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797" w:history="1">
        <w:r w:rsidR="007F4493" w:rsidRPr="00D7546B">
          <w:rPr>
            <w:rStyle w:val="Hyperlink"/>
            <w:noProof/>
          </w:rPr>
          <w:t>Chain I7B: Unit Quantities</w:t>
        </w:r>
        <w:r w:rsidR="007F4493">
          <w:rPr>
            <w:noProof/>
            <w:webHidden/>
          </w:rPr>
          <w:tab/>
        </w:r>
        <w:r w:rsidR="007F4493">
          <w:rPr>
            <w:noProof/>
            <w:webHidden/>
          </w:rPr>
          <w:fldChar w:fldCharType="begin"/>
        </w:r>
        <w:r w:rsidR="007F4493">
          <w:rPr>
            <w:noProof/>
            <w:webHidden/>
          </w:rPr>
          <w:instrText xml:space="preserve"> PAGEREF _Toc287351797 \h </w:instrText>
        </w:r>
        <w:r w:rsidR="007F4493">
          <w:rPr>
            <w:noProof/>
            <w:webHidden/>
          </w:rPr>
        </w:r>
        <w:r w:rsidR="007F4493">
          <w:rPr>
            <w:noProof/>
            <w:webHidden/>
          </w:rPr>
          <w:fldChar w:fldCharType="separate"/>
        </w:r>
        <w:r w:rsidR="007F4493">
          <w:rPr>
            <w:noProof/>
            <w:webHidden/>
          </w:rPr>
          <w:t>18</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798" w:history="1">
        <w:r w:rsidR="007F4493" w:rsidRPr="00D7546B">
          <w:rPr>
            <w:rStyle w:val="Hyperlink"/>
            <w:noProof/>
          </w:rPr>
          <w:t>Chain I8: Level 1 Units FX Exposure</w:t>
        </w:r>
        <w:r w:rsidR="007F4493">
          <w:rPr>
            <w:noProof/>
            <w:webHidden/>
          </w:rPr>
          <w:tab/>
        </w:r>
        <w:r w:rsidR="007F4493">
          <w:rPr>
            <w:noProof/>
            <w:webHidden/>
          </w:rPr>
          <w:fldChar w:fldCharType="begin"/>
        </w:r>
        <w:r w:rsidR="007F4493">
          <w:rPr>
            <w:noProof/>
            <w:webHidden/>
          </w:rPr>
          <w:instrText xml:space="preserve"> PAGEREF _Toc287351798 \h </w:instrText>
        </w:r>
        <w:r w:rsidR="007F4493">
          <w:rPr>
            <w:noProof/>
            <w:webHidden/>
          </w:rPr>
        </w:r>
        <w:r w:rsidR="007F4493">
          <w:rPr>
            <w:noProof/>
            <w:webHidden/>
          </w:rPr>
          <w:fldChar w:fldCharType="separate"/>
        </w:r>
        <w:r w:rsidR="007F4493">
          <w:rPr>
            <w:noProof/>
            <w:webHidden/>
          </w:rPr>
          <w:t>23</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799" w:history="1">
        <w:r w:rsidR="007F4493" w:rsidRPr="00D7546B">
          <w:rPr>
            <w:rStyle w:val="Hyperlink"/>
            <w:noProof/>
          </w:rPr>
          <w:t>Chain I9: MBL Margin</w:t>
        </w:r>
        <w:r w:rsidR="007F4493">
          <w:rPr>
            <w:noProof/>
            <w:webHidden/>
          </w:rPr>
          <w:tab/>
        </w:r>
        <w:r w:rsidR="007F4493">
          <w:rPr>
            <w:noProof/>
            <w:webHidden/>
          </w:rPr>
          <w:fldChar w:fldCharType="begin"/>
        </w:r>
        <w:r w:rsidR="007F4493">
          <w:rPr>
            <w:noProof/>
            <w:webHidden/>
          </w:rPr>
          <w:instrText xml:space="preserve"> PAGEREF _Toc287351799 \h </w:instrText>
        </w:r>
        <w:r w:rsidR="007F4493">
          <w:rPr>
            <w:noProof/>
            <w:webHidden/>
          </w:rPr>
        </w:r>
        <w:r w:rsidR="007F4493">
          <w:rPr>
            <w:noProof/>
            <w:webHidden/>
          </w:rPr>
          <w:fldChar w:fldCharType="separate"/>
        </w:r>
        <w:r w:rsidR="007F4493">
          <w:rPr>
            <w:noProof/>
            <w:webHidden/>
          </w:rPr>
          <w:t>27</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800" w:history="1">
        <w:r w:rsidR="007F4493" w:rsidRPr="00D7546B">
          <w:rPr>
            <w:rStyle w:val="Hyperlink"/>
            <w:noProof/>
          </w:rPr>
          <w:t>Chain I10: Level 3 Daily Cash Flows</w:t>
        </w:r>
        <w:r w:rsidR="007F4493">
          <w:rPr>
            <w:noProof/>
            <w:webHidden/>
          </w:rPr>
          <w:tab/>
        </w:r>
        <w:r w:rsidR="007F4493">
          <w:rPr>
            <w:noProof/>
            <w:webHidden/>
          </w:rPr>
          <w:fldChar w:fldCharType="begin"/>
        </w:r>
        <w:r w:rsidR="007F4493">
          <w:rPr>
            <w:noProof/>
            <w:webHidden/>
          </w:rPr>
          <w:instrText xml:space="preserve"> PAGEREF _Toc287351800 \h </w:instrText>
        </w:r>
        <w:r w:rsidR="007F4493">
          <w:rPr>
            <w:noProof/>
            <w:webHidden/>
          </w:rPr>
        </w:r>
        <w:r w:rsidR="007F4493">
          <w:rPr>
            <w:noProof/>
            <w:webHidden/>
          </w:rPr>
          <w:fldChar w:fldCharType="separate"/>
        </w:r>
        <w:r w:rsidR="007F4493">
          <w:rPr>
            <w:noProof/>
            <w:webHidden/>
          </w:rPr>
          <w:t>32</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801" w:history="1">
        <w:r w:rsidR="007F4493" w:rsidRPr="00D7546B">
          <w:rPr>
            <w:rStyle w:val="Hyperlink"/>
            <w:noProof/>
          </w:rPr>
          <w:t>Chain IX1: FX Collateral</w:t>
        </w:r>
        <w:r w:rsidR="007F4493">
          <w:rPr>
            <w:noProof/>
            <w:webHidden/>
          </w:rPr>
          <w:tab/>
        </w:r>
        <w:r w:rsidR="007F4493">
          <w:rPr>
            <w:noProof/>
            <w:webHidden/>
          </w:rPr>
          <w:fldChar w:fldCharType="begin"/>
        </w:r>
        <w:r w:rsidR="007F4493">
          <w:rPr>
            <w:noProof/>
            <w:webHidden/>
          </w:rPr>
          <w:instrText xml:space="preserve"> PAGEREF _Toc287351801 \h </w:instrText>
        </w:r>
        <w:r w:rsidR="007F4493">
          <w:rPr>
            <w:noProof/>
            <w:webHidden/>
          </w:rPr>
        </w:r>
        <w:r w:rsidR="007F4493">
          <w:rPr>
            <w:noProof/>
            <w:webHidden/>
          </w:rPr>
          <w:fldChar w:fldCharType="separate"/>
        </w:r>
        <w:r w:rsidR="007F4493">
          <w:rPr>
            <w:noProof/>
            <w:webHidden/>
          </w:rPr>
          <w:t>37</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802" w:history="1">
        <w:r w:rsidR="007F4493" w:rsidRPr="00D7546B">
          <w:rPr>
            <w:rStyle w:val="Hyperlink"/>
            <w:noProof/>
          </w:rPr>
          <w:t>Chain IX2: Goods and Services Tax Receivable True-Up</w:t>
        </w:r>
        <w:r w:rsidR="007F4493">
          <w:rPr>
            <w:noProof/>
            <w:webHidden/>
          </w:rPr>
          <w:tab/>
        </w:r>
        <w:r w:rsidR="007F4493">
          <w:rPr>
            <w:noProof/>
            <w:webHidden/>
          </w:rPr>
          <w:fldChar w:fldCharType="begin"/>
        </w:r>
        <w:r w:rsidR="007F4493">
          <w:rPr>
            <w:noProof/>
            <w:webHidden/>
          </w:rPr>
          <w:instrText xml:space="preserve"> PAGEREF _Toc287351802 \h </w:instrText>
        </w:r>
        <w:r w:rsidR="007F4493">
          <w:rPr>
            <w:noProof/>
            <w:webHidden/>
          </w:rPr>
        </w:r>
        <w:r w:rsidR="007F4493">
          <w:rPr>
            <w:noProof/>
            <w:webHidden/>
          </w:rPr>
          <w:fldChar w:fldCharType="separate"/>
        </w:r>
        <w:r w:rsidR="007F4493">
          <w:rPr>
            <w:noProof/>
            <w:webHidden/>
          </w:rPr>
          <w:t>42</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803" w:history="1">
        <w:r w:rsidR="007F4493" w:rsidRPr="00D7546B">
          <w:rPr>
            <w:rStyle w:val="Hyperlink"/>
            <w:noProof/>
          </w:rPr>
          <w:t>Chain IX3: Benchmark Sector Composition</w:t>
        </w:r>
        <w:r w:rsidR="007F4493">
          <w:rPr>
            <w:noProof/>
            <w:webHidden/>
          </w:rPr>
          <w:tab/>
        </w:r>
        <w:r w:rsidR="007F4493">
          <w:rPr>
            <w:noProof/>
            <w:webHidden/>
          </w:rPr>
          <w:fldChar w:fldCharType="begin"/>
        </w:r>
        <w:r w:rsidR="007F4493">
          <w:rPr>
            <w:noProof/>
            <w:webHidden/>
          </w:rPr>
          <w:instrText xml:space="preserve"> PAGEREF _Toc287351803 \h </w:instrText>
        </w:r>
        <w:r w:rsidR="007F4493">
          <w:rPr>
            <w:noProof/>
            <w:webHidden/>
          </w:rPr>
        </w:r>
        <w:r w:rsidR="007F4493">
          <w:rPr>
            <w:noProof/>
            <w:webHidden/>
          </w:rPr>
          <w:fldChar w:fldCharType="separate"/>
        </w:r>
        <w:r w:rsidR="007F4493">
          <w:rPr>
            <w:noProof/>
            <w:webHidden/>
          </w:rPr>
          <w:t>47</w:t>
        </w:r>
        <w:r w:rsidR="007F4493">
          <w:rPr>
            <w:noProof/>
            <w:webHidden/>
          </w:rPr>
          <w:fldChar w:fldCharType="end"/>
        </w:r>
      </w:hyperlink>
    </w:p>
    <w:p w:rsidR="007F4493" w:rsidRDefault="007870E9">
      <w:pPr>
        <w:pStyle w:val="TOC2"/>
        <w:rPr>
          <w:rFonts w:asciiTheme="minorHAnsi" w:eastAsiaTheme="minorEastAsia" w:hAnsiTheme="minorHAnsi" w:cstheme="minorBidi"/>
          <w:bCs w:val="0"/>
          <w:noProof/>
          <w:sz w:val="22"/>
          <w:lang w:val="en-GB" w:eastAsia="en-GB"/>
        </w:rPr>
      </w:pPr>
      <w:hyperlink w:anchor="_Toc287351804" w:history="1">
        <w:r w:rsidR="007F4493" w:rsidRPr="00D7546B">
          <w:rPr>
            <w:rStyle w:val="Hyperlink"/>
            <w:noProof/>
          </w:rPr>
          <w:t>Chain IX4: Historical Price Uploader</w:t>
        </w:r>
        <w:r w:rsidR="007F4493">
          <w:rPr>
            <w:noProof/>
            <w:webHidden/>
          </w:rPr>
          <w:tab/>
        </w:r>
        <w:r w:rsidR="007F4493">
          <w:rPr>
            <w:noProof/>
            <w:webHidden/>
          </w:rPr>
          <w:fldChar w:fldCharType="begin"/>
        </w:r>
        <w:r w:rsidR="007F4493">
          <w:rPr>
            <w:noProof/>
            <w:webHidden/>
          </w:rPr>
          <w:instrText xml:space="preserve"> PAGEREF _Toc287351804 \h </w:instrText>
        </w:r>
        <w:r w:rsidR="007F4493">
          <w:rPr>
            <w:noProof/>
            <w:webHidden/>
          </w:rPr>
        </w:r>
        <w:r w:rsidR="007F4493">
          <w:rPr>
            <w:noProof/>
            <w:webHidden/>
          </w:rPr>
          <w:fldChar w:fldCharType="separate"/>
        </w:r>
        <w:r w:rsidR="007F4493">
          <w:rPr>
            <w:noProof/>
            <w:webHidden/>
          </w:rPr>
          <w:t>51</w:t>
        </w:r>
        <w:r w:rsidR="007F4493">
          <w:rPr>
            <w:noProof/>
            <w:webHidden/>
          </w:rPr>
          <w:fldChar w:fldCharType="end"/>
        </w:r>
      </w:hyperlink>
    </w:p>
    <w:p w:rsidR="00B23EBF" w:rsidRDefault="00FE5419" w:rsidP="00595925">
      <w:pPr>
        <w:spacing w:after="0" w:line="240" w:lineRule="auto"/>
      </w:pPr>
      <w:r w:rsidRPr="002F6AEA">
        <w:fldChar w:fldCharType="end"/>
      </w:r>
      <w:r w:rsidR="00557FCE" w:rsidRPr="002F6AEA">
        <w:br w:type="page"/>
      </w:r>
    </w:p>
    <w:p w:rsidR="00B23EBF" w:rsidRDefault="00B23EBF" w:rsidP="00B23EBF">
      <w:pPr>
        <w:pStyle w:val="Heading1"/>
      </w:pPr>
      <w:bookmarkStart w:id="0" w:name="_Toc287351784"/>
      <w:r>
        <w:lastRenderedPageBreak/>
        <w:t>Introduction</w:t>
      </w:r>
      <w:bookmarkEnd w:id="0"/>
    </w:p>
    <w:p w:rsidR="00B23EBF" w:rsidRDefault="00B23EBF" w:rsidP="00B23EBF">
      <w:pPr>
        <w:pStyle w:val="Heading2"/>
      </w:pPr>
      <w:bookmarkStart w:id="1" w:name="_Toc287351785"/>
      <w:r>
        <w:t>Objectives</w:t>
      </w:r>
      <w:bookmarkEnd w:id="1"/>
    </w:p>
    <w:p w:rsidR="00B23EBF" w:rsidRDefault="00B23EBF" w:rsidP="00502A57">
      <w:pPr>
        <w:pStyle w:val="body"/>
      </w:pPr>
      <w:r>
        <w:t>This document aims to provide his reader with the keys to understanding and operating the ETL Chains developed during the Sophis Value implementation project.</w:t>
      </w:r>
    </w:p>
    <w:p w:rsidR="00B23EBF" w:rsidRDefault="00B23EBF" w:rsidP="00502A57">
      <w:pPr>
        <w:pStyle w:val="body"/>
      </w:pPr>
      <w:r>
        <w:t>After a brief introduction on ETL concepts, each chain will be described as:</w:t>
      </w:r>
    </w:p>
    <w:p w:rsidR="00B23EBF" w:rsidRDefault="00B23EBF" w:rsidP="00502A57">
      <w:pPr>
        <w:pStyle w:val="body"/>
      </w:pPr>
      <w:r>
        <w:t>A conceptual diagram of its operations</w:t>
      </w:r>
    </w:p>
    <w:p w:rsidR="00B23EBF" w:rsidRDefault="00B23EBF" w:rsidP="00502A57">
      <w:pPr>
        <w:pStyle w:val="body"/>
      </w:pPr>
      <w:r>
        <w:t>A list of input and setup data</w:t>
      </w:r>
    </w:p>
    <w:p w:rsidR="00B23EBF" w:rsidRDefault="00B23EBF" w:rsidP="00502A57">
      <w:pPr>
        <w:pStyle w:val="body"/>
      </w:pPr>
      <w:r>
        <w:t>The results to expect</w:t>
      </w:r>
    </w:p>
    <w:p w:rsidR="00B23EBF" w:rsidRDefault="00B23EBF" w:rsidP="00502A57">
      <w:pPr>
        <w:pStyle w:val="body"/>
      </w:pPr>
      <w:r>
        <w:t>Some basic troubleshooting guidance</w:t>
      </w:r>
    </w:p>
    <w:p w:rsidR="00B23EBF" w:rsidRDefault="00B23EBF" w:rsidP="00502A57">
      <w:pPr>
        <w:pStyle w:val="body"/>
      </w:pPr>
    </w:p>
    <w:p w:rsidR="00B23EBF" w:rsidRDefault="0060125C" w:rsidP="0060125C">
      <w:pPr>
        <w:pStyle w:val="Heading2"/>
      </w:pPr>
      <w:bookmarkStart w:id="2" w:name="_Toc287351786"/>
      <w:r>
        <w:t>ETL and ETL Chains</w:t>
      </w:r>
      <w:bookmarkEnd w:id="2"/>
    </w:p>
    <w:p w:rsidR="0060125C" w:rsidRDefault="0060125C" w:rsidP="00502A57">
      <w:pPr>
        <w:pStyle w:val="body"/>
      </w:pPr>
      <w:r>
        <w:t>The term ETL covers a programming pattern designed to address the problem of data flows between heterogeneous systems. It keeps an abstract and modular approach to the necessary steps necessary to move data from a system to another.</w:t>
      </w:r>
    </w:p>
    <w:p w:rsidR="0060125C" w:rsidRDefault="0060125C" w:rsidP="00502A57">
      <w:pPr>
        <w:pStyle w:val="body"/>
      </w:pPr>
      <w:r>
        <w:t xml:space="preserve">Conceptually, moving data from System A to System B involves three </w:t>
      </w:r>
      <w:r w:rsidR="008570ED">
        <w:t>kinds of operation:</w:t>
      </w:r>
    </w:p>
    <w:p w:rsidR="0060125C" w:rsidRDefault="0060125C" w:rsidP="00502A57">
      <w:pPr>
        <w:pStyle w:val="body"/>
      </w:pPr>
      <w:r>
        <w:t>Extracting the data from System A</w:t>
      </w:r>
    </w:p>
    <w:p w:rsidR="0060125C" w:rsidRDefault="0060125C" w:rsidP="00502A57">
      <w:pPr>
        <w:pStyle w:val="body"/>
      </w:pPr>
      <w:r>
        <w:t>Transforming the data from System A conventions into System B conventions, eventually enriching it in the process,</w:t>
      </w:r>
    </w:p>
    <w:p w:rsidR="0060125C" w:rsidRDefault="0060125C" w:rsidP="00502A57">
      <w:pPr>
        <w:pStyle w:val="body"/>
      </w:pPr>
      <w:r>
        <w:t>Loading the transformed data into System B</w:t>
      </w:r>
    </w:p>
    <w:p w:rsidR="002C330B" w:rsidRDefault="002C330B" w:rsidP="00502A57">
      <w:pPr>
        <w:pStyle w:val="body"/>
      </w:pPr>
      <w:r>
        <w:t>ETL is simply an acronym for this Extract – Transform – Load approach.</w:t>
      </w:r>
    </w:p>
    <w:p w:rsidR="004D3823" w:rsidRDefault="004D3823" w:rsidP="00502A57">
      <w:pPr>
        <w:pStyle w:val="body"/>
      </w:pPr>
    </w:p>
    <w:p w:rsidR="004D3823" w:rsidRDefault="004D3823" w:rsidP="00502A57">
      <w:pPr>
        <w:pStyle w:val="body"/>
      </w:pPr>
      <w:r>
        <w:t>Sophis has developed its own implementation of the ETL pattern using the Steps (or Blocks) approach. A Step is responsible for a basic operation applied on a Data Record. There are three kinds of step:</w:t>
      </w:r>
    </w:p>
    <w:p w:rsidR="004D3823" w:rsidRDefault="004D3823" w:rsidP="00502A57">
      <w:pPr>
        <w:pStyle w:val="body"/>
      </w:pPr>
      <w:r>
        <w:t>Extract steps produce data records from a specific input stream (such as a CSV file, a relational Database, or a Web Service reply)</w:t>
      </w:r>
    </w:p>
    <w:p w:rsidR="004D3823" w:rsidRDefault="004D3823" w:rsidP="00502A57">
      <w:pPr>
        <w:pStyle w:val="body"/>
      </w:pPr>
      <w:r>
        <w:t>Transform steps acts directly on the flow of data records, changing them in the process (examples are a conversion to XML, grouping of records together, merging, filtering, mathematical operations on record fields, etc.)</w:t>
      </w:r>
    </w:p>
    <w:p w:rsidR="004D3823" w:rsidRDefault="004D3823" w:rsidP="00502A57">
      <w:pPr>
        <w:pStyle w:val="body"/>
      </w:pPr>
      <w:r>
        <w:t>Load steps consumes the data records and pushes them into a specific output stream</w:t>
      </w:r>
    </w:p>
    <w:p w:rsidR="004D3823" w:rsidRDefault="004D3823" w:rsidP="00502A57">
      <w:pPr>
        <w:pStyle w:val="body"/>
      </w:pPr>
    </w:p>
    <w:p w:rsidR="004D3823" w:rsidRDefault="004D3823" w:rsidP="00502A57">
      <w:pPr>
        <w:pStyle w:val="body"/>
      </w:pPr>
      <w:r>
        <w:t>To keep a modular, brick-oriented approach, each step is as independent as possible from the data record content and performs only one task. Complex operations are performed by assembling multiple steps in a Chain. A Chain starts with one (or more) Extract steps, and finishes with one (or more) Load steps, with any number of Transform steps in the middle.</w:t>
      </w:r>
    </w:p>
    <w:p w:rsidR="002C330B" w:rsidRDefault="002C330B" w:rsidP="00502A57">
      <w:pPr>
        <w:pStyle w:val="body"/>
      </w:pPr>
    </w:p>
    <w:p w:rsidR="00990BB7" w:rsidRDefault="00990BB7" w:rsidP="00502A57">
      <w:pPr>
        <w:pStyle w:val="body"/>
      </w:pPr>
    </w:p>
    <w:p w:rsidR="00990BB7" w:rsidRDefault="00990BB7" w:rsidP="00502A57">
      <w:pPr>
        <w:pStyle w:val="body"/>
      </w:pPr>
    </w:p>
    <w:p w:rsidR="00990BB7" w:rsidRDefault="00990BB7" w:rsidP="00990BB7">
      <w:pPr>
        <w:pStyle w:val="Heading1"/>
      </w:pPr>
      <w:bookmarkStart w:id="3" w:name="_Toc287351787"/>
      <w:r>
        <w:lastRenderedPageBreak/>
        <w:t>User Guide</w:t>
      </w:r>
      <w:bookmarkEnd w:id="3"/>
    </w:p>
    <w:p w:rsidR="00990BB7" w:rsidRDefault="00990BB7" w:rsidP="00990BB7">
      <w:pPr>
        <w:pStyle w:val="Heading2"/>
        <w:keepNext w:val="0"/>
        <w:keepLines w:val="0"/>
        <w:spacing w:before="400" w:after="200" w:line="276" w:lineRule="auto"/>
        <w:ind w:left="360" w:hanging="360"/>
      </w:pPr>
      <w:bookmarkStart w:id="4" w:name="_Toc280362903"/>
      <w:bookmarkStart w:id="5" w:name="_Toc287351789"/>
      <w:r>
        <w:t>Installation Guide</w:t>
      </w:r>
      <w:bookmarkEnd w:id="4"/>
      <w:bookmarkEnd w:id="5"/>
    </w:p>
    <w:p w:rsidR="00990BB7" w:rsidRDefault="00990BB7" w:rsidP="00990BB7">
      <w:r>
        <w:t>ETL Interfaces can be run from any computer with Windo</w:t>
      </w:r>
      <w:bookmarkStart w:id="6" w:name="_GoBack"/>
      <w:bookmarkEnd w:id="6"/>
      <w:r>
        <w:t>ws XP/Windows 7 or Windows Server installed</w:t>
      </w:r>
    </w:p>
    <w:p w:rsidR="00990BB7" w:rsidRPr="0056030C" w:rsidRDefault="00990BB7" w:rsidP="00990BB7">
      <w:pPr>
        <w:rPr>
          <w:b/>
        </w:rPr>
      </w:pPr>
      <w:r w:rsidRPr="0056030C">
        <w:rPr>
          <w:b/>
        </w:rPr>
        <w:t>Installation Procedure</w:t>
      </w:r>
      <w:r>
        <w:rPr>
          <w:b/>
        </w:rPr>
        <w:t>:</w:t>
      </w:r>
    </w:p>
    <w:p w:rsidR="00990BB7" w:rsidRDefault="00990BB7" w:rsidP="00C070EE">
      <w:pPr>
        <w:pStyle w:val="ListParagraph"/>
        <w:numPr>
          <w:ilvl w:val="0"/>
          <w:numId w:val="3"/>
        </w:numPr>
      </w:pPr>
      <w:r>
        <w:t xml:space="preserve">Copy </w:t>
      </w:r>
      <w:r w:rsidR="00AD6E7A" w:rsidRPr="00AD6E7A">
        <w:t>the installation</w:t>
      </w:r>
      <w:r>
        <w:t xml:space="preserve"> folder into a local drive or network location. To run ETL Interface from a network location, the network location must be mapped to a network drive on the computer running ETL Interface.</w:t>
      </w:r>
    </w:p>
    <w:p w:rsidR="00990BB7" w:rsidRDefault="00990BB7" w:rsidP="00C070EE">
      <w:pPr>
        <w:pStyle w:val="ListParagraph"/>
        <w:numPr>
          <w:ilvl w:val="0"/>
          <w:numId w:val="3"/>
        </w:numPr>
      </w:pPr>
      <w:r>
        <w:t xml:space="preserve">Configure </w:t>
      </w:r>
      <w:r w:rsidRPr="00C11322">
        <w:rPr>
          <w:b/>
        </w:rPr>
        <w:t xml:space="preserve">parameter.ini </w:t>
      </w:r>
      <w:r w:rsidR="00AD6E7A" w:rsidRPr="00AD6E7A">
        <w:t>in</w:t>
      </w:r>
      <w:r w:rsidR="00AD6E7A">
        <w:rPr>
          <w:b/>
        </w:rPr>
        <w:t xml:space="preserve"> config </w:t>
      </w:r>
      <w:r>
        <w:t>folder</w:t>
      </w:r>
    </w:p>
    <w:p w:rsidR="00C42C4F" w:rsidRDefault="00C42C4F" w:rsidP="00C42C4F">
      <w:pPr>
        <w:pStyle w:val="Heading2"/>
        <w:keepNext w:val="0"/>
        <w:keepLines w:val="0"/>
        <w:spacing w:before="400" w:after="200" w:line="276" w:lineRule="auto"/>
        <w:ind w:left="360" w:hanging="360"/>
      </w:pPr>
      <w:bookmarkStart w:id="7" w:name="_Toc287351791"/>
      <w:r>
        <w:t>Interfaces folder structure</w:t>
      </w:r>
      <w:bookmarkEnd w:id="7"/>
    </w:p>
    <w:p w:rsidR="00C42C4F" w:rsidRDefault="00C42C4F" w:rsidP="00C42C4F">
      <w:r w:rsidRPr="00C42C4F">
        <w:rPr>
          <w:b/>
        </w:rPr>
        <w:t>import_prices</w:t>
      </w:r>
      <w:r>
        <w:rPr>
          <w:b/>
        </w:rPr>
        <w:t>.xml</w:t>
      </w:r>
      <w:r>
        <w:t xml:space="preserve">: This file is a template files used by </w:t>
      </w:r>
      <w:r w:rsidRPr="00C11322">
        <w:rPr>
          <w:b/>
        </w:rPr>
        <w:t>SophisETL.exe. SophisETL.exe</w:t>
      </w:r>
      <w:r>
        <w:t xml:space="preserve"> grabs text from template files, replace variables (text start with </w:t>
      </w:r>
      <w:r w:rsidRPr="007C31C2">
        <w:rPr>
          <w:b/>
        </w:rPr>
        <w:t>$</w:t>
      </w:r>
      <w:r>
        <w:t>) with their corresponding value, and send the text to Integration Service.</w:t>
      </w:r>
    </w:p>
    <w:p w:rsidR="00C42C4F" w:rsidRDefault="00C42C4F" w:rsidP="00C42C4F">
      <w:r w:rsidRPr="00C11322">
        <w:rPr>
          <w:b/>
        </w:rPr>
        <w:t>parameters.ini</w:t>
      </w:r>
      <w:r>
        <w:t xml:space="preserve">: specific configuration file for each interface (See </w:t>
      </w:r>
      <w:r>
        <w:fldChar w:fldCharType="begin"/>
      </w:r>
      <w:r>
        <w:instrText xml:space="preserve"> REF _Ref280341059 </w:instrText>
      </w:r>
      <w:r>
        <w:fldChar w:fldCharType="separate"/>
      </w:r>
      <w:r>
        <w:t>Configuration</w:t>
      </w:r>
      <w:r>
        <w:fldChar w:fldCharType="end"/>
      </w:r>
      <w:r>
        <w:t xml:space="preserve"> section).</w:t>
      </w:r>
    </w:p>
    <w:p w:rsidR="00C42C4F" w:rsidRDefault="00C42C4F" w:rsidP="00C42C4F">
      <w:r w:rsidRPr="00AD6E7A">
        <w:rPr>
          <w:b/>
        </w:rPr>
        <w:t>Launch.SophisETL</w:t>
      </w:r>
      <w:r w:rsidRPr="00C11322">
        <w:rPr>
          <w:b/>
        </w:rPr>
        <w:t>.bat</w:t>
      </w:r>
      <w:r>
        <w:t>: script to execute the interface</w:t>
      </w:r>
    </w:p>
    <w:p w:rsidR="00C42C4F" w:rsidRDefault="00C42C4F" w:rsidP="00C42C4F">
      <w:r w:rsidRPr="00C11322">
        <w:rPr>
          <w:b/>
        </w:rPr>
        <w:t>sophis_etl</w:t>
      </w:r>
      <w:r w:rsidRPr="001E0281">
        <w:rPr>
          <w:b/>
        </w:rPr>
        <w:t>.xml</w:t>
      </w:r>
      <w:r>
        <w:t>: instructions to be performed by SophisETL.exe</w:t>
      </w:r>
    </w:p>
    <w:p w:rsidR="00C42C4F" w:rsidRDefault="00C42C4F" w:rsidP="00C42C4F">
      <w:pPr>
        <w:pStyle w:val="Heading2"/>
        <w:keepNext w:val="0"/>
        <w:keepLines w:val="0"/>
        <w:spacing w:before="400" w:after="200" w:line="276" w:lineRule="auto"/>
        <w:ind w:left="360" w:hanging="360"/>
      </w:pPr>
      <w:bookmarkStart w:id="8" w:name="_Toc280362909"/>
      <w:bookmarkStart w:id="9" w:name="_Toc287351793"/>
      <w:r>
        <w:t>SophisETL.exe</w:t>
      </w:r>
      <w:bookmarkEnd w:id="8"/>
      <w:bookmarkEnd w:id="9"/>
    </w:p>
    <w:p w:rsidR="00C42C4F" w:rsidRDefault="00C42C4F" w:rsidP="00C42C4F">
      <w:r w:rsidRPr="00FF1784">
        <w:rPr>
          <w:b/>
        </w:rPr>
        <w:t>SophisETL.exe</w:t>
      </w:r>
      <w:r>
        <w:t xml:space="preserve"> located in </w:t>
      </w:r>
      <w:r w:rsidRPr="00FF1784">
        <w:rPr>
          <w:b/>
        </w:rPr>
        <w:t>SophisETL</w:t>
      </w:r>
      <w:r>
        <w:t xml:space="preserve"> folder is a common binary executed by all interfaces. Upon finish execution, </w:t>
      </w:r>
      <w:r w:rsidRPr="00FF1784">
        <w:rPr>
          <w:b/>
        </w:rPr>
        <w:t>SophisETL.exe</w:t>
      </w:r>
      <w:r>
        <w:t xml:space="preserve"> set the error level as following:</w:t>
      </w:r>
    </w:p>
    <w:p w:rsidR="00C42C4F" w:rsidRDefault="00C42C4F" w:rsidP="00C42C4F">
      <w:pPr>
        <w:pStyle w:val="ListParagraph"/>
        <w:numPr>
          <w:ilvl w:val="0"/>
          <w:numId w:val="4"/>
        </w:numPr>
      </w:pPr>
      <w:r w:rsidRPr="00FF1784">
        <w:rPr>
          <w:b/>
        </w:rPr>
        <w:t>0</w:t>
      </w:r>
      <w:r>
        <w:t xml:space="preserve"> means no technical failure (does not mean 100% of records loaded)</w:t>
      </w:r>
    </w:p>
    <w:p w:rsidR="00C42C4F" w:rsidRDefault="00C42C4F" w:rsidP="00C42C4F">
      <w:pPr>
        <w:pStyle w:val="ListParagraph"/>
        <w:numPr>
          <w:ilvl w:val="0"/>
          <w:numId w:val="4"/>
        </w:numPr>
      </w:pPr>
      <w:r w:rsidRPr="00FF1784">
        <w:rPr>
          <w:b/>
        </w:rPr>
        <w:t xml:space="preserve">1 </w:t>
      </w:r>
      <w:r>
        <w:t>means technical error (failed to connect to DB or IS, file not found…). Reports and logs should be investigated</w:t>
      </w:r>
    </w:p>
    <w:p w:rsidR="00C42C4F" w:rsidRDefault="00C42C4F" w:rsidP="00C42C4F">
      <w:r>
        <w:t xml:space="preserve">Following table list parameters can be using with </w:t>
      </w:r>
      <w:r w:rsidRPr="00FF1784">
        <w:rPr>
          <w:b/>
        </w:rPr>
        <w:t>SophisETL.exe</w:t>
      </w:r>
    </w:p>
    <w:tbl>
      <w:tblPr>
        <w:tblStyle w:val="LightShading-Accent2"/>
        <w:tblW w:w="0" w:type="auto"/>
        <w:tblLook w:val="04A0" w:firstRow="1" w:lastRow="0" w:firstColumn="1" w:lastColumn="0" w:noHBand="0" w:noVBand="1"/>
      </w:tblPr>
      <w:tblGrid>
        <w:gridCol w:w="2178"/>
        <w:gridCol w:w="7398"/>
      </w:tblGrid>
      <w:tr w:rsidR="00C42C4F" w:rsidTr="00490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42C4F" w:rsidRPr="004D494C" w:rsidRDefault="00C42C4F" w:rsidP="004907C4">
            <w:pPr>
              <w:jc w:val="center"/>
              <w:rPr>
                <w:b w:val="0"/>
              </w:rPr>
            </w:pPr>
            <w:r w:rsidRPr="004D494C">
              <w:t>Parameter</w:t>
            </w:r>
          </w:p>
        </w:tc>
        <w:tc>
          <w:tcPr>
            <w:tcW w:w="7398" w:type="dxa"/>
          </w:tcPr>
          <w:p w:rsidR="00C42C4F" w:rsidRPr="004D494C" w:rsidRDefault="00C42C4F" w:rsidP="004907C4">
            <w:pPr>
              <w:jc w:val="center"/>
              <w:cnfStyle w:val="100000000000" w:firstRow="1" w:lastRow="0" w:firstColumn="0" w:lastColumn="0" w:oddVBand="0" w:evenVBand="0" w:oddHBand="0" w:evenHBand="0" w:firstRowFirstColumn="0" w:firstRowLastColumn="0" w:lastRowFirstColumn="0" w:lastRowLastColumn="0"/>
              <w:rPr>
                <w:b w:val="0"/>
              </w:rPr>
            </w:pPr>
            <w:r w:rsidRPr="004D494C">
              <w:t>Explanation</w:t>
            </w:r>
          </w:p>
        </w:tc>
      </w:tr>
      <w:tr w:rsidR="00C42C4F" w:rsidTr="00490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42C4F" w:rsidRDefault="00C42C4F" w:rsidP="004907C4">
            <w:r>
              <w:t>-X [xml_file]</w:t>
            </w:r>
          </w:p>
        </w:tc>
        <w:tc>
          <w:tcPr>
            <w:tcW w:w="7398" w:type="dxa"/>
          </w:tcPr>
          <w:p w:rsidR="00C42C4F" w:rsidRDefault="00C42C4F" w:rsidP="004907C4">
            <w:pPr>
              <w:cnfStyle w:val="000000100000" w:firstRow="0" w:lastRow="0" w:firstColumn="0" w:lastColumn="0" w:oddVBand="0" w:evenVBand="0" w:oddHBand="1" w:evenHBand="0" w:firstRowFirstColumn="0" w:firstRowLastColumn="0" w:lastRowFirstColumn="0" w:lastRowLastColumn="0"/>
            </w:pPr>
            <w:r>
              <w:t>Define the xml file contains the instructions to be executed. By default, it is sophis_etl.xml</w:t>
            </w:r>
          </w:p>
        </w:tc>
      </w:tr>
      <w:tr w:rsidR="00C42C4F" w:rsidTr="004907C4">
        <w:tc>
          <w:tcPr>
            <w:cnfStyle w:val="001000000000" w:firstRow="0" w:lastRow="0" w:firstColumn="1" w:lastColumn="0" w:oddVBand="0" w:evenVBand="0" w:oddHBand="0" w:evenHBand="0" w:firstRowFirstColumn="0" w:firstRowLastColumn="0" w:lastRowFirstColumn="0" w:lastRowLastColumn="0"/>
            <w:tcW w:w="2178" w:type="dxa"/>
          </w:tcPr>
          <w:p w:rsidR="00C42C4F" w:rsidRDefault="00C42C4F" w:rsidP="004907C4">
            <w:r>
              <w:t>-C [parameter_file]</w:t>
            </w:r>
          </w:p>
        </w:tc>
        <w:tc>
          <w:tcPr>
            <w:tcW w:w="7398" w:type="dxa"/>
          </w:tcPr>
          <w:p w:rsidR="00C42C4F" w:rsidRDefault="00C42C4F" w:rsidP="004907C4">
            <w:pPr>
              <w:cnfStyle w:val="000000000000" w:firstRow="0" w:lastRow="0" w:firstColumn="0" w:lastColumn="0" w:oddVBand="0" w:evenVBand="0" w:oddHBand="0" w:evenHBand="0" w:firstRowFirstColumn="0" w:firstRowLastColumn="0" w:lastRowFirstColumn="0" w:lastRowLastColumn="0"/>
            </w:pPr>
            <w:r>
              <w:t>Define the configuration file</w:t>
            </w:r>
          </w:p>
        </w:tc>
      </w:tr>
    </w:tbl>
    <w:p w:rsidR="00C42C4F" w:rsidRDefault="00C42C4F" w:rsidP="00C42C4F">
      <w:r>
        <w:t xml:space="preserve"> </w:t>
      </w:r>
    </w:p>
    <w:p w:rsidR="00C42C4F" w:rsidRDefault="00C42C4F" w:rsidP="00C42C4F">
      <w:pPr>
        <w:spacing w:after="0" w:line="240" w:lineRule="auto"/>
        <w:rPr>
          <w:rFonts w:ascii="Cambria" w:eastAsia="Times New Roman" w:hAnsi="Cambria"/>
          <w:b/>
          <w:bCs/>
          <w:color w:val="9A0101"/>
          <w:sz w:val="40"/>
          <w:szCs w:val="28"/>
        </w:rPr>
      </w:pPr>
      <w:bookmarkStart w:id="10" w:name="_Toc280362910"/>
    </w:p>
    <w:p w:rsidR="00C42C4F" w:rsidRDefault="00C42C4F" w:rsidP="00C42C4F">
      <w:pPr>
        <w:spacing w:after="0" w:line="240" w:lineRule="auto"/>
        <w:rPr>
          <w:rFonts w:ascii="Cambria" w:eastAsia="Times New Roman" w:hAnsi="Cambria"/>
          <w:b/>
          <w:bCs/>
          <w:color w:val="9A0101"/>
          <w:sz w:val="40"/>
          <w:szCs w:val="28"/>
        </w:rPr>
      </w:pPr>
      <w:bookmarkStart w:id="11" w:name="_Toc287351794"/>
      <w:r>
        <w:br w:type="page"/>
      </w:r>
    </w:p>
    <w:bookmarkEnd w:id="10"/>
    <w:bookmarkEnd w:id="11"/>
    <w:p w:rsidR="00C42C4F" w:rsidRDefault="00C42C4F" w:rsidP="00C42C4F"/>
    <w:p w:rsidR="00990BB7" w:rsidRDefault="00990BB7" w:rsidP="00990BB7">
      <w:pPr>
        <w:pStyle w:val="Heading2"/>
        <w:keepNext w:val="0"/>
        <w:keepLines w:val="0"/>
        <w:spacing w:before="400" w:after="200" w:line="276" w:lineRule="auto"/>
        <w:ind w:left="360" w:hanging="360"/>
      </w:pPr>
      <w:bookmarkStart w:id="12" w:name="_Ref280341041"/>
      <w:bookmarkStart w:id="13" w:name="_Ref280341059"/>
      <w:bookmarkStart w:id="14" w:name="_Ref280343191"/>
      <w:bookmarkStart w:id="15" w:name="_Toc280362904"/>
      <w:bookmarkStart w:id="16" w:name="_Toc287351790"/>
      <w:r>
        <w:t>Configuration</w:t>
      </w:r>
      <w:bookmarkEnd w:id="12"/>
      <w:bookmarkEnd w:id="13"/>
      <w:bookmarkEnd w:id="14"/>
      <w:bookmarkEnd w:id="15"/>
      <w:bookmarkEnd w:id="16"/>
    </w:p>
    <w:p w:rsidR="009B2CBF" w:rsidRDefault="00990BB7" w:rsidP="00990BB7">
      <w:r>
        <w:t>All files with extension ini are configuration files.</w:t>
      </w:r>
      <w:r>
        <w:br/>
      </w:r>
      <w:r w:rsidRPr="00C11322">
        <w:rPr>
          <w:b/>
        </w:rPr>
        <w:t>parameters.ini</w:t>
      </w:r>
      <w:r>
        <w:t xml:space="preserve"> located in each interface folder used only by the interface.</w:t>
      </w:r>
      <w:r w:rsidR="006B410D">
        <w:t xml:space="preserve"> Parameters are replaced at run-time in the ETL definition when the keyword </w:t>
      </w:r>
      <w:r w:rsidR="006B410D" w:rsidRPr="006B410D">
        <w:rPr>
          <w:b/>
        </w:rPr>
        <w:t>%%parameterName%%</w:t>
      </w:r>
      <w:r w:rsidR="006B410D">
        <w:t xml:space="preserve"> is used.</w:t>
      </w:r>
      <w:r>
        <w:br/>
        <w:t xml:space="preserve">Configuration file contains a number of lines. Each line is in the form on </w:t>
      </w:r>
      <w:r w:rsidRPr="00C11322">
        <w:rPr>
          <w:b/>
        </w:rPr>
        <w:t>parameter=value</w:t>
      </w:r>
      <w:r>
        <w:t>. Lines start</w:t>
      </w:r>
      <w:r w:rsidR="009B2CBF">
        <w:t>ing</w:t>
      </w:r>
      <w:r>
        <w:t xml:space="preserve"> with </w:t>
      </w:r>
      <w:r w:rsidRPr="00C11322">
        <w:rPr>
          <w:b/>
        </w:rPr>
        <w:t>#</w:t>
      </w:r>
      <w:r w:rsidR="009B2CBF">
        <w:t xml:space="preserve"> are</w:t>
      </w:r>
      <w:r>
        <w:t xml:space="preserve"> considered as comment</w:t>
      </w:r>
      <w:r w:rsidR="009B2CBF">
        <w:t>s</w:t>
      </w:r>
      <w:r>
        <w:t>.</w:t>
      </w:r>
      <w:r w:rsidR="009B2CBF">
        <w:t xml:space="preserve"> </w:t>
      </w:r>
    </w:p>
    <w:p w:rsidR="00C42C4F" w:rsidRDefault="0060521C" w:rsidP="00C42C4F">
      <w:pPr>
        <w:pStyle w:val="Heading3"/>
      </w:pPr>
      <w:r>
        <w:t>INI file</w:t>
      </w:r>
      <w:r w:rsidR="00C42C4F">
        <w:t xml:space="preserve"> Parameters</w:t>
      </w:r>
    </w:p>
    <w:p w:rsidR="0060521C" w:rsidRDefault="0060521C" w:rsidP="0060521C">
      <w:pPr>
        <w:ind w:left="720"/>
      </w:pPr>
      <w:r>
        <w:t>This chain depends on the following parameter</w:t>
      </w:r>
      <w:r w:rsidR="009E5353">
        <w:t xml:space="preserve"> being defined in INI file.</w:t>
      </w:r>
      <w:r>
        <w:t xml:space="preserve"> </w:t>
      </w:r>
      <w:r w:rsidR="009E5353" w:rsidRPr="009E5353">
        <w:rPr>
          <w:b/>
        </w:rPr>
        <w:t>You have to change all these values</w:t>
      </w:r>
      <w:r w:rsidR="009E5353">
        <w:t>:</w:t>
      </w:r>
    </w:p>
    <w:p w:rsidR="009E5353" w:rsidRDefault="009E5353" w:rsidP="0060521C">
      <w:pPr>
        <w:ind w:left="720"/>
      </w:pPr>
    </w:p>
    <w:tbl>
      <w:tblPr>
        <w:tblStyle w:val="LightShading-Accent2"/>
        <w:tblW w:w="0" w:type="auto"/>
        <w:tblLayout w:type="fixed"/>
        <w:tblLook w:val="04A0" w:firstRow="1" w:lastRow="0" w:firstColumn="1" w:lastColumn="0" w:noHBand="0" w:noVBand="1"/>
      </w:tblPr>
      <w:tblGrid>
        <w:gridCol w:w="2518"/>
        <w:gridCol w:w="3827"/>
        <w:gridCol w:w="3510"/>
      </w:tblGrid>
      <w:tr w:rsidR="0060521C" w:rsidTr="00490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0521C" w:rsidRPr="004D494C" w:rsidRDefault="0060521C" w:rsidP="004907C4">
            <w:pPr>
              <w:jc w:val="center"/>
              <w:rPr>
                <w:b w:val="0"/>
              </w:rPr>
            </w:pPr>
            <w:r w:rsidRPr="004D494C">
              <w:t>Parameter</w:t>
            </w:r>
          </w:p>
        </w:tc>
        <w:tc>
          <w:tcPr>
            <w:tcW w:w="3827" w:type="dxa"/>
          </w:tcPr>
          <w:p w:rsidR="0060521C" w:rsidRPr="004D494C" w:rsidRDefault="0060521C" w:rsidP="004907C4">
            <w:pPr>
              <w:jc w:val="center"/>
              <w:cnfStyle w:val="100000000000" w:firstRow="1" w:lastRow="0" w:firstColumn="0" w:lastColumn="0" w:oddVBand="0" w:evenVBand="0" w:oddHBand="0" w:evenHBand="0" w:firstRowFirstColumn="0" w:firstRowLastColumn="0" w:lastRowFirstColumn="0" w:lastRowLastColumn="0"/>
            </w:pPr>
            <w:r>
              <w:t>Example</w:t>
            </w:r>
          </w:p>
        </w:tc>
        <w:tc>
          <w:tcPr>
            <w:tcW w:w="3510" w:type="dxa"/>
          </w:tcPr>
          <w:p w:rsidR="0060521C" w:rsidRPr="004D494C" w:rsidRDefault="0060521C" w:rsidP="004907C4">
            <w:pPr>
              <w:jc w:val="center"/>
              <w:cnfStyle w:val="100000000000" w:firstRow="1" w:lastRow="0" w:firstColumn="0" w:lastColumn="0" w:oddVBand="0" w:evenVBand="0" w:oddHBand="0" w:evenHBand="0" w:firstRowFirstColumn="0" w:firstRowLastColumn="0" w:lastRowFirstColumn="0" w:lastRowLastColumn="0"/>
              <w:rPr>
                <w:b w:val="0"/>
              </w:rPr>
            </w:pPr>
            <w:r w:rsidRPr="004D494C">
              <w:t>Explanation</w:t>
            </w:r>
          </w:p>
        </w:tc>
      </w:tr>
      <w:tr w:rsidR="0060521C" w:rsidTr="00490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0521C" w:rsidRDefault="0060521C" w:rsidP="004907C4">
            <w:r>
              <w:t>csv_file</w:t>
            </w:r>
          </w:p>
        </w:tc>
        <w:tc>
          <w:tcPr>
            <w:tcW w:w="3827" w:type="dxa"/>
          </w:tcPr>
          <w:p w:rsidR="0060521C" w:rsidRDefault="0060521C" w:rsidP="004907C4">
            <w:pPr>
              <w:cnfStyle w:val="000000100000" w:firstRow="0" w:lastRow="0" w:firstColumn="0" w:lastColumn="0" w:oddVBand="0" w:evenVBand="0" w:oddHBand="1" w:evenHBand="0" w:firstRowFirstColumn="0" w:firstRowLastColumn="0" w:lastRowFirstColumn="0" w:lastRowLastColumn="0"/>
            </w:pPr>
            <w:r>
              <w:t>Path to csv file. Support UNC, absolute and relative path</w:t>
            </w:r>
          </w:p>
        </w:tc>
        <w:tc>
          <w:tcPr>
            <w:tcW w:w="3510" w:type="dxa"/>
          </w:tcPr>
          <w:p w:rsidR="0060521C" w:rsidRDefault="0060521C" w:rsidP="004907C4">
            <w:pPr>
              <w:cnfStyle w:val="000000100000" w:firstRow="0" w:lastRow="0" w:firstColumn="0" w:lastColumn="0" w:oddVBand="0" w:evenVBand="0" w:oddHBand="1" w:evenHBand="0" w:firstRowFirstColumn="0" w:firstRowLastColumn="0" w:lastRowFirstColumn="0" w:lastRowLastColumn="0"/>
            </w:pPr>
            <w:r>
              <w:t>csv_file containing prices</w:t>
            </w:r>
          </w:p>
        </w:tc>
      </w:tr>
      <w:tr w:rsidR="0060521C" w:rsidTr="004907C4">
        <w:tc>
          <w:tcPr>
            <w:cnfStyle w:val="001000000000" w:firstRow="0" w:lastRow="0" w:firstColumn="1" w:lastColumn="0" w:oddVBand="0" w:evenVBand="0" w:oddHBand="0" w:evenHBand="0" w:firstRowFirstColumn="0" w:firstRowLastColumn="0" w:lastRowFirstColumn="0" w:lastRowLastColumn="0"/>
            <w:tcW w:w="2518" w:type="dxa"/>
          </w:tcPr>
          <w:p w:rsidR="0060521C" w:rsidRDefault="0060521C" w:rsidP="004907C4">
            <w:r w:rsidRPr="00F521E5">
              <w:t>log_file</w:t>
            </w:r>
          </w:p>
        </w:tc>
        <w:tc>
          <w:tcPr>
            <w:tcW w:w="3827" w:type="dxa"/>
          </w:tcPr>
          <w:p w:rsidR="0060521C" w:rsidRDefault="0060521C" w:rsidP="004907C4">
            <w:pPr>
              <w:cnfStyle w:val="000000000000" w:firstRow="0" w:lastRow="0" w:firstColumn="0" w:lastColumn="0" w:oddVBand="0" w:evenVBand="0" w:oddHBand="0" w:evenHBand="0" w:firstRowFirstColumn="0" w:firstRowLastColumn="0" w:lastRowFirstColumn="0" w:lastRowLastColumn="0"/>
            </w:pPr>
            <w:r>
              <w:t>Path to log file. Support UNC, absolute and relative path</w:t>
            </w:r>
          </w:p>
        </w:tc>
        <w:tc>
          <w:tcPr>
            <w:tcW w:w="3510" w:type="dxa"/>
          </w:tcPr>
          <w:p w:rsidR="0060521C" w:rsidRDefault="0060521C" w:rsidP="004907C4">
            <w:pPr>
              <w:cnfStyle w:val="000000000000" w:firstRow="0" w:lastRow="0" w:firstColumn="0" w:lastColumn="0" w:oddVBand="0" w:evenVBand="0" w:oddHBand="0" w:evenHBand="0" w:firstRowFirstColumn="0" w:firstRowLastColumn="0" w:lastRowFirstColumn="0" w:lastRowLastColumn="0"/>
            </w:pPr>
            <w:r>
              <w:t>File where logs will be filled.</w:t>
            </w:r>
          </w:p>
        </w:tc>
      </w:tr>
      <w:tr w:rsidR="0060521C" w:rsidTr="00490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0521C" w:rsidRPr="00F521E5" w:rsidRDefault="0060521C" w:rsidP="004907C4">
            <w:r>
              <w:t>report_file</w:t>
            </w:r>
          </w:p>
        </w:tc>
        <w:tc>
          <w:tcPr>
            <w:tcW w:w="3827" w:type="dxa"/>
          </w:tcPr>
          <w:p w:rsidR="0060521C" w:rsidRDefault="0060521C" w:rsidP="004907C4">
            <w:pPr>
              <w:cnfStyle w:val="000000100000" w:firstRow="0" w:lastRow="0" w:firstColumn="0" w:lastColumn="0" w:oddVBand="0" w:evenVBand="0" w:oddHBand="1" w:evenHBand="0" w:firstRowFirstColumn="0" w:firstRowLastColumn="0" w:lastRowFirstColumn="0" w:lastRowLastColumn="0"/>
            </w:pPr>
            <w:r>
              <w:t>Path to report file. Support UNC, absolute and relative path</w:t>
            </w:r>
          </w:p>
        </w:tc>
        <w:tc>
          <w:tcPr>
            <w:tcW w:w="3510" w:type="dxa"/>
          </w:tcPr>
          <w:p w:rsidR="0060521C" w:rsidRDefault="0060521C" w:rsidP="004907C4">
            <w:pPr>
              <w:cnfStyle w:val="000000100000" w:firstRow="0" w:lastRow="0" w:firstColumn="0" w:lastColumn="0" w:oddVBand="0" w:evenVBand="0" w:oddHBand="1" w:evenHBand="0" w:firstRowFirstColumn="0" w:firstRowLastColumn="0" w:lastRowFirstColumn="0" w:lastRowLastColumn="0"/>
            </w:pPr>
            <w:r>
              <w:t>Contains success and/or issues for each imported prices.</w:t>
            </w:r>
          </w:p>
        </w:tc>
      </w:tr>
    </w:tbl>
    <w:p w:rsidR="0060521C" w:rsidRDefault="0060521C" w:rsidP="00990BB7"/>
    <w:p w:rsidR="0060521C" w:rsidRDefault="0060521C" w:rsidP="0060521C">
      <w:pPr>
        <w:pStyle w:val="Heading3"/>
      </w:pPr>
      <w:bookmarkStart w:id="17" w:name="_Toc280362905"/>
      <w:r>
        <w:t>XML file Parameters</w:t>
      </w:r>
    </w:p>
    <w:p w:rsidR="009E5353" w:rsidRDefault="009E5353" w:rsidP="0060521C">
      <w:r>
        <w:tab/>
        <w:t xml:space="preserve">This file contains some parameters which could be changed but </w:t>
      </w:r>
      <w:r w:rsidRPr="009E5353">
        <w:rPr>
          <w:b/>
        </w:rPr>
        <w:t>it is optional</w:t>
      </w:r>
      <w:r>
        <w:t>. Defau</w:t>
      </w:r>
      <w:r w:rsidR="00C02AD9">
        <w:t>lt values are enough for test</w:t>
      </w:r>
      <w:r>
        <w:t xml:space="preserve"> and production</w:t>
      </w:r>
      <w:r w:rsidR="00212443">
        <w:t xml:space="preserve"> environment</w:t>
      </w:r>
      <w:r w:rsidR="004F79B3">
        <w:t>s</w:t>
      </w:r>
      <w:r>
        <w:t>.</w:t>
      </w:r>
    </w:p>
    <w:tbl>
      <w:tblPr>
        <w:tblStyle w:val="LightShading-Accent2"/>
        <w:tblW w:w="0" w:type="auto"/>
        <w:tblLook w:val="04A0" w:firstRow="1" w:lastRow="0" w:firstColumn="1" w:lastColumn="0" w:noHBand="0" w:noVBand="1"/>
      </w:tblPr>
      <w:tblGrid>
        <w:gridCol w:w="2474"/>
        <w:gridCol w:w="7138"/>
      </w:tblGrid>
      <w:tr w:rsidR="0060521C" w:rsidTr="00D029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60521C" w:rsidRPr="004D494C" w:rsidRDefault="0060521C" w:rsidP="004907C4">
            <w:pPr>
              <w:jc w:val="center"/>
              <w:rPr>
                <w:b w:val="0"/>
              </w:rPr>
            </w:pPr>
            <w:r w:rsidRPr="004D494C">
              <w:t>Parameter</w:t>
            </w:r>
          </w:p>
        </w:tc>
        <w:tc>
          <w:tcPr>
            <w:tcW w:w="7138" w:type="dxa"/>
          </w:tcPr>
          <w:p w:rsidR="0060521C" w:rsidRPr="004D494C" w:rsidRDefault="0060521C" w:rsidP="004907C4">
            <w:pPr>
              <w:jc w:val="center"/>
              <w:cnfStyle w:val="100000000000" w:firstRow="1" w:lastRow="0" w:firstColumn="0" w:lastColumn="0" w:oddVBand="0" w:evenVBand="0" w:oddHBand="0" w:evenHBand="0" w:firstRowFirstColumn="0" w:firstRowLastColumn="0" w:lastRowFirstColumn="0" w:lastRowLastColumn="0"/>
              <w:rPr>
                <w:b w:val="0"/>
              </w:rPr>
            </w:pPr>
            <w:r w:rsidRPr="004D494C">
              <w:t>Explanation</w:t>
            </w:r>
          </w:p>
        </w:tc>
      </w:tr>
      <w:tr w:rsidR="0060521C" w:rsidTr="00D0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60521C" w:rsidRDefault="0060521C" w:rsidP="004907C4">
            <w:r w:rsidRPr="0060521C">
              <w:t>configurationFile</w:t>
            </w:r>
          </w:p>
        </w:tc>
        <w:tc>
          <w:tcPr>
            <w:tcW w:w="7138" w:type="dxa"/>
          </w:tcPr>
          <w:p w:rsidR="0060521C" w:rsidRDefault="00BA348E" w:rsidP="00BA348E">
            <w:pPr>
              <w:cnfStyle w:val="000000100000" w:firstRow="0" w:lastRow="0" w:firstColumn="0" w:lastColumn="0" w:oddVBand="0" w:evenVBand="0" w:oddHBand="1" w:evenHBand="0" w:firstRowFirstColumn="0" w:firstRowLastColumn="0" w:lastRowFirstColumn="0" w:lastRowLastColumn="0"/>
            </w:pPr>
            <w:r>
              <w:t>Current value is “</w:t>
            </w:r>
            <w:r w:rsidRPr="00BA348E">
              <w:t>./SophisETL.exe.config</w:t>
            </w:r>
            <w:r>
              <w:t>” is the path of the Sophis configuration file containing Integration Service Login and Password filled by the SophisConfigurationManager.</w:t>
            </w:r>
            <w:r w:rsidR="007A7340">
              <w:t>exe</w:t>
            </w:r>
            <w:r>
              <w:t xml:space="preserve"> </w:t>
            </w:r>
          </w:p>
        </w:tc>
      </w:tr>
      <w:tr w:rsidR="0060521C" w:rsidTr="00D0290F">
        <w:tc>
          <w:tcPr>
            <w:cnfStyle w:val="001000000000" w:firstRow="0" w:lastRow="0" w:firstColumn="1" w:lastColumn="0" w:oddVBand="0" w:evenVBand="0" w:oddHBand="0" w:evenHBand="0" w:firstRowFirstColumn="0" w:firstRowLastColumn="0" w:lastRowFirstColumn="0" w:lastRowLastColumn="0"/>
            <w:tcW w:w="2474" w:type="dxa"/>
          </w:tcPr>
          <w:p w:rsidR="0060521C" w:rsidRDefault="00D0290F" w:rsidP="004907C4">
            <w:r w:rsidRPr="00D0290F">
              <w:t>reportType</w:t>
            </w:r>
          </w:p>
        </w:tc>
        <w:tc>
          <w:tcPr>
            <w:tcW w:w="7138" w:type="dxa"/>
          </w:tcPr>
          <w:p w:rsidR="0060521C" w:rsidRDefault="00D0290F" w:rsidP="00D0290F">
            <w:pPr>
              <w:cnfStyle w:val="000000000000" w:firstRow="0" w:lastRow="0" w:firstColumn="0" w:lastColumn="0" w:oddVBand="0" w:evenVBand="0" w:oddHBand="0" w:evenHBand="0" w:firstRowFirstColumn="0" w:firstRowLastColumn="0" w:lastRowFirstColumn="0" w:lastRowLastColumn="0"/>
            </w:pPr>
            <w:r>
              <w:t>Specify cases in which report will be filled. You can have the following values:</w:t>
            </w:r>
          </w:p>
          <w:p w:rsidR="00D0290F" w:rsidRDefault="00D0290F" w:rsidP="00D0290F">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D0290F">
              <w:t>allRecord</w:t>
            </w:r>
            <w:r>
              <w:t xml:space="preserve"> : each records are reported</w:t>
            </w:r>
          </w:p>
          <w:p w:rsidR="00D0290F" w:rsidRDefault="00D0290F" w:rsidP="00D0290F">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D0290F">
              <w:t>recordLoadedOnly</w:t>
            </w:r>
            <w:r>
              <w:t>: only successed are reported</w:t>
            </w:r>
          </w:p>
          <w:p w:rsidR="00D0290F" w:rsidRDefault="00D0290F" w:rsidP="00D0290F">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D0290F">
              <w:t>recordNotLoadedOnly</w:t>
            </w:r>
            <w:r>
              <w:t>: only failure are reported</w:t>
            </w:r>
          </w:p>
          <w:p w:rsidR="00D0290F" w:rsidRDefault="00D0290F" w:rsidP="00D0290F">
            <w:pPr>
              <w:pStyle w:val="ListParagraph"/>
              <w:cnfStyle w:val="000000000000" w:firstRow="0" w:lastRow="0" w:firstColumn="0" w:lastColumn="0" w:oddVBand="0" w:evenVBand="0" w:oddHBand="0" w:evenHBand="0" w:firstRowFirstColumn="0" w:firstRowLastColumn="0" w:lastRowFirstColumn="0" w:lastRowLastColumn="0"/>
            </w:pPr>
          </w:p>
        </w:tc>
      </w:tr>
      <w:tr w:rsidR="005D71F2" w:rsidTr="00D0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5D71F2" w:rsidRPr="00D0290F" w:rsidRDefault="005D71F2" w:rsidP="004907C4">
            <w:r w:rsidRPr="005D71F2">
              <w:t>fields</w:t>
            </w:r>
          </w:p>
        </w:tc>
        <w:tc>
          <w:tcPr>
            <w:tcW w:w="7138" w:type="dxa"/>
          </w:tcPr>
          <w:p w:rsidR="005D71F2" w:rsidRDefault="005D71F2" w:rsidP="005D71F2">
            <w:pPr>
              <w:cnfStyle w:val="000000100000" w:firstRow="0" w:lastRow="0" w:firstColumn="0" w:lastColumn="0" w:oddVBand="0" w:evenVBand="0" w:oddHBand="1" w:evenHBand="0" w:firstRowFirstColumn="0" w:firstRowLastColumn="0" w:lastRowFirstColumn="0" w:lastRowLastColumn="0"/>
            </w:pPr>
            <w:r>
              <w:t>Lines of the report can be customized. Thus you can specify a list of field that you want to display. In the current version I have chosen the 3 fields read from the csv file</w:t>
            </w:r>
            <w:r w:rsidR="005D67E3">
              <w:t xml:space="preserve"> (ident, date, price)</w:t>
            </w:r>
            <w:r>
              <w:t>.</w:t>
            </w:r>
          </w:p>
          <w:p w:rsidR="00D034AE" w:rsidRDefault="00D034AE" w:rsidP="00D034AE">
            <w:pPr>
              <w:cnfStyle w:val="000000100000" w:firstRow="0" w:lastRow="0" w:firstColumn="0" w:lastColumn="0" w:oddVBand="0" w:evenVBand="0" w:oddHBand="1" w:evenHBand="0" w:firstRowFirstColumn="0" w:firstRowLastColumn="0" w:lastRowFirstColumn="0" w:lastRowLastColumn="0"/>
            </w:pPr>
            <w:r>
              <w:lastRenderedPageBreak/>
              <w:t xml:space="preserve">Current version: </w:t>
            </w:r>
          </w:p>
          <w:p w:rsidR="00D034AE" w:rsidRDefault="00D034AE" w:rsidP="00D034AE">
            <w:pPr>
              <w:cnfStyle w:val="000000100000" w:firstRow="0" w:lastRow="0" w:firstColumn="0" w:lastColumn="0" w:oddVBand="0" w:evenVBand="0" w:oddHBand="1" w:evenHBand="0" w:firstRowFirstColumn="0" w:firstRowLastColumn="0" w:lastRowFirstColumn="0" w:lastRowLastColumn="0"/>
            </w:pPr>
            <w:r>
              <w:t xml:space="preserve">              &lt;fieldName&gt;ID_GP&lt;/fieldName&gt;</w:t>
            </w:r>
            <w:r>
              <w:tab/>
            </w:r>
            <w:r>
              <w:tab/>
            </w:r>
            <w:r>
              <w:tab/>
            </w:r>
            <w:r>
              <w:tab/>
              <w:t>&lt;fieldName&gt;DT_J0&lt;/fieldName&gt;</w:t>
            </w:r>
            <w:r>
              <w:tab/>
            </w:r>
            <w:r>
              <w:tab/>
            </w:r>
            <w:r>
              <w:tab/>
            </w:r>
            <w:r>
              <w:tab/>
              <w:t>&lt;fieldName&gt;PX_J0&lt;/fieldName&gt;</w:t>
            </w:r>
          </w:p>
        </w:tc>
      </w:tr>
      <w:tr w:rsidR="00D034AE" w:rsidTr="00D0290F">
        <w:tc>
          <w:tcPr>
            <w:cnfStyle w:val="001000000000" w:firstRow="0" w:lastRow="0" w:firstColumn="1" w:lastColumn="0" w:oddVBand="0" w:evenVBand="0" w:oddHBand="0" w:evenHBand="0" w:firstRowFirstColumn="0" w:firstRowLastColumn="0" w:lastRowFirstColumn="0" w:lastRowLastColumn="0"/>
            <w:tcW w:w="2474" w:type="dxa"/>
          </w:tcPr>
          <w:p w:rsidR="00D034AE" w:rsidRPr="005D71F2" w:rsidRDefault="00D034AE" w:rsidP="004907C4"/>
        </w:tc>
        <w:tc>
          <w:tcPr>
            <w:tcW w:w="7138" w:type="dxa"/>
          </w:tcPr>
          <w:p w:rsidR="00D034AE" w:rsidRDefault="00D034AE" w:rsidP="005D71F2">
            <w:pPr>
              <w:cnfStyle w:val="000000000000" w:firstRow="0" w:lastRow="0" w:firstColumn="0" w:lastColumn="0" w:oddVBand="0" w:evenVBand="0" w:oddHBand="0" w:evenHBand="0" w:firstRowFirstColumn="0" w:firstRowLastColumn="0" w:lastRowFirstColumn="0" w:lastRowLastColumn="0"/>
            </w:pPr>
          </w:p>
        </w:tc>
      </w:tr>
    </w:tbl>
    <w:p w:rsidR="0060521C" w:rsidRDefault="0060521C" w:rsidP="0060521C">
      <w:pPr>
        <w:pStyle w:val="body"/>
      </w:pPr>
    </w:p>
    <w:p w:rsidR="0060521C" w:rsidRDefault="0060521C" w:rsidP="00C42C4F">
      <w:pPr>
        <w:pStyle w:val="Heading3"/>
      </w:pPr>
    </w:p>
    <w:p w:rsidR="0060521C" w:rsidRDefault="0060521C" w:rsidP="00C42C4F">
      <w:pPr>
        <w:pStyle w:val="Heading3"/>
      </w:pPr>
    </w:p>
    <w:p w:rsidR="007B51B3" w:rsidRDefault="007B51B3">
      <w:pPr>
        <w:spacing w:after="0" w:line="240" w:lineRule="auto"/>
        <w:rPr>
          <w:rFonts w:ascii="Cambria" w:eastAsia="Times New Roman" w:hAnsi="Cambria"/>
          <w:b/>
          <w:bCs/>
          <w:color w:val="F2BC47"/>
          <w:sz w:val="36"/>
          <w:szCs w:val="26"/>
        </w:rPr>
      </w:pPr>
      <w:bookmarkStart w:id="18" w:name="_Toc280362906"/>
      <w:bookmarkEnd w:id="17"/>
      <w:r>
        <w:br w:type="page"/>
      </w:r>
    </w:p>
    <w:bookmarkEnd w:id="18"/>
    <w:p w:rsidR="00183532" w:rsidRDefault="00183532" w:rsidP="00C42C4F">
      <w:pPr>
        <w:pStyle w:val="Heading2"/>
      </w:pPr>
      <w:r>
        <w:lastRenderedPageBreak/>
        <w:t>ETL Overview Schema</w:t>
      </w:r>
    </w:p>
    <w:p w:rsidR="0060521C" w:rsidRDefault="0060521C" w:rsidP="0060521C">
      <w:pPr>
        <w:pStyle w:val="Heading3"/>
      </w:pPr>
      <w:r>
        <w:t>Objective</w:t>
      </w:r>
    </w:p>
    <w:p w:rsidR="0060521C" w:rsidRDefault="0060521C" w:rsidP="0060521C">
      <w:pPr>
        <w:ind w:left="720"/>
      </w:pPr>
      <w:r>
        <w:t xml:space="preserve">This Chain read only some columns in the csv file: </w:t>
      </w:r>
    </w:p>
    <w:p w:rsidR="0060521C" w:rsidRDefault="0060521C" w:rsidP="0060521C">
      <w:pPr>
        <w:pStyle w:val="ListParagraph"/>
        <w:numPr>
          <w:ilvl w:val="1"/>
          <w:numId w:val="4"/>
        </w:numPr>
      </w:pPr>
      <w:r w:rsidRPr="00397AC2">
        <w:t>ID_GP</w:t>
      </w:r>
      <w:r>
        <w:t>: Identifier of the instrument</w:t>
      </w:r>
    </w:p>
    <w:p w:rsidR="0060521C" w:rsidRDefault="0060521C" w:rsidP="0060521C">
      <w:pPr>
        <w:pStyle w:val="ListParagraph"/>
        <w:numPr>
          <w:ilvl w:val="1"/>
          <w:numId w:val="4"/>
        </w:numPr>
      </w:pPr>
      <w:r w:rsidRPr="00397AC2">
        <w:t>DT_J0</w:t>
      </w:r>
      <w:r>
        <w:t>: The price date</w:t>
      </w:r>
    </w:p>
    <w:p w:rsidR="0060521C" w:rsidRDefault="0060521C" w:rsidP="0060521C">
      <w:pPr>
        <w:pStyle w:val="ListParagraph"/>
        <w:numPr>
          <w:ilvl w:val="1"/>
          <w:numId w:val="4"/>
        </w:numPr>
      </w:pPr>
      <w:r w:rsidRPr="00397AC2">
        <w:t>PX_J0</w:t>
      </w:r>
      <w:r>
        <w:t>: The price value</w:t>
      </w:r>
    </w:p>
    <w:p w:rsidR="0060521C" w:rsidRDefault="0060521C" w:rsidP="0060521C">
      <w:pPr>
        <w:pStyle w:val="Heading3"/>
      </w:pPr>
      <w:r>
        <w:t>Reports</w:t>
      </w:r>
    </w:p>
    <w:p w:rsidR="0060521C" w:rsidRPr="00C42C4F" w:rsidRDefault="0060521C" w:rsidP="0060521C">
      <w:pPr>
        <w:ind w:left="720"/>
      </w:pPr>
      <w:r w:rsidRPr="00C42C4F">
        <w:t>All interfaces write report of each run in Reports folder. Reports should be checked after each run to make sure the execution successful. If any error was reported, Logs folder can be referenced to find the root cause.</w:t>
      </w:r>
    </w:p>
    <w:p w:rsidR="0060521C" w:rsidRPr="0060521C" w:rsidRDefault="0060521C" w:rsidP="0060521C">
      <w:pPr>
        <w:pStyle w:val="Heading3"/>
      </w:pPr>
      <w:r>
        <w:t>Schema</w:t>
      </w:r>
    </w:p>
    <w:p w:rsidR="000967ED" w:rsidRDefault="000967ED" w:rsidP="00183532">
      <w:pPr>
        <w:pStyle w:val="body"/>
      </w:pPr>
    </w:p>
    <w:p w:rsidR="00183532" w:rsidRPr="00183532" w:rsidRDefault="007870E9" w:rsidP="00183532">
      <w:pPr>
        <w:pStyle w:val="body"/>
      </w:pPr>
      <w:r>
        <w:pict>
          <v:group id="_x0000_s1256" editas="canvas" style="position:absolute;left:0;text-align:left;margin-left:-28.05pt;margin-top:11.45pt;width:544.75pt;height:492.1pt;z-index:251658240" coordorigin="1440,3584" coordsize="10895,984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7" type="#_x0000_t75" style="position:absolute;left:1440;top:3584;width:10895;height:9842" o:preferrelative="f">
              <v:fill o:detectmouseclick="t"/>
              <v:path o:extrusionok="t" o:connecttype="none"/>
              <o:lock v:ext="edit" text="t"/>
            </v:shape>
            <v:rect id="_x0000_s1260" style="position:absolute;left:3466;top:3881;width:1831;height:991" fillcolor="#fabf8f [1945]" strokecolor="#fabf8f [1945]" strokeweight="1pt">
              <v:fill color2="#fde9d9 [665]" angle="-45" focus="-50%" type="gradient"/>
              <v:shadow on="t" type="perspective" color="#974706 [1609]" opacity=".5" offset="1pt" offset2="-3pt"/>
              <v:textbox style="mso-next-textbox:#_x0000_s1260">
                <w:txbxContent>
                  <w:p w:rsidR="001B3CA8" w:rsidRDefault="001B3CA8" w:rsidP="000967ED">
                    <w:pPr>
                      <w:jc w:val="center"/>
                    </w:pPr>
                    <w:r>
                      <w:t>EXTRACT</w:t>
                    </w:r>
                  </w:p>
                  <w:p w:rsidR="001B3CA8" w:rsidRPr="00DB2C38" w:rsidRDefault="00DB24BC" w:rsidP="00E865C1">
                    <w:pPr>
                      <w:rPr>
                        <w:i/>
                        <w:sz w:val="18"/>
                        <w:szCs w:val="18"/>
                      </w:rPr>
                    </w:pPr>
                    <w:r>
                      <w:rPr>
                        <w:i/>
                        <w:sz w:val="18"/>
                        <w:szCs w:val="18"/>
                      </w:rPr>
                      <w:t xml:space="preserve">      </w:t>
                    </w:r>
                    <w:r w:rsidR="00E865C1">
                      <w:rPr>
                        <w:i/>
                        <w:sz w:val="18"/>
                        <w:szCs w:val="18"/>
                      </w:rPr>
                      <w:t xml:space="preserve">   CSV</w:t>
                    </w:r>
                    <w:r>
                      <w:rPr>
                        <w:i/>
                        <w:sz w:val="18"/>
                        <w:szCs w:val="18"/>
                      </w:rPr>
                      <w:t xml:space="preserve"> file reader</w:t>
                    </w:r>
                  </w:p>
                </w:txbxContent>
              </v:textbox>
            </v:rect>
            <v:rect id="_x0000_s1261" style="position:absolute;left:3467;top:5414;width:1831;height:992" fillcolor="#92cddc [1944]" strokecolor="#92cddc [1944]" strokeweight="1pt">
              <v:fill color2="#daeef3 [664]" angle="-45" focus="-50%" type="gradient"/>
              <v:shadow on="t" type="perspective" color="#205867 [1608]" opacity=".5" offset="1pt" offset2="-3pt"/>
              <v:textbox style="mso-next-textbox:#_x0000_s1261">
                <w:txbxContent>
                  <w:p w:rsidR="001B3CA8" w:rsidRDefault="001B3CA8" w:rsidP="000967ED">
                    <w:pPr>
                      <w:jc w:val="center"/>
                    </w:pPr>
                    <w:r>
                      <w:t>TRANSFORM</w:t>
                    </w:r>
                  </w:p>
                  <w:p w:rsidR="001B3CA8" w:rsidRPr="00DB2C38" w:rsidRDefault="00E865C1" w:rsidP="00E865C1">
                    <w:pPr>
                      <w:jc w:val="center"/>
                      <w:rPr>
                        <w:i/>
                        <w:sz w:val="18"/>
                        <w:szCs w:val="18"/>
                      </w:rPr>
                    </w:pPr>
                    <w:r w:rsidRPr="00E865C1">
                      <w:rPr>
                        <w:i/>
                        <w:sz w:val="18"/>
                        <w:szCs w:val="18"/>
                      </w:rPr>
                      <w:t>DateFormater</w:t>
                    </w:r>
                  </w:p>
                </w:txbxContent>
              </v:textbox>
            </v:rect>
            <v:rect id="_x0000_s1263" style="position:absolute;left:3467;top:10353;width:1831;height:992" fillcolor="#d99594 [1941]" strokecolor="#d99594 [1941]" strokeweight="1pt">
              <v:fill color2="#f2dbdb [661]" angle="-45" focus="-50%" type="gradient"/>
              <v:shadow on="t" type="perspective" color="#622423 [1605]" opacity=".5" offset="1pt" offset2="-3pt"/>
              <v:textbox style="mso-next-textbox:#_x0000_s1263">
                <w:txbxContent>
                  <w:p w:rsidR="001B3CA8" w:rsidRDefault="001B3CA8" w:rsidP="000967ED">
                    <w:pPr>
                      <w:jc w:val="center"/>
                    </w:pPr>
                    <w:r>
                      <w:t>LOAD</w:t>
                    </w:r>
                  </w:p>
                  <w:p w:rsidR="001B3CA8" w:rsidRPr="00DB2C38" w:rsidRDefault="001B3CA8" w:rsidP="00DB2C38">
                    <w:pPr>
                      <w:jc w:val="center"/>
                      <w:rPr>
                        <w:i/>
                        <w:sz w:val="18"/>
                        <w:szCs w:val="18"/>
                      </w:rPr>
                    </w:pPr>
                    <w:r w:rsidRPr="00DB2C38">
                      <w:rPr>
                        <w:i/>
                        <w:sz w:val="18"/>
                        <w:szCs w:val="18"/>
                      </w:rPr>
                      <w:t>ISLoad</w:t>
                    </w:r>
                  </w:p>
                </w:txbxContent>
              </v:textbox>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264" type="#_x0000_t130" style="position:absolute;left:9636;top:10367;width:2304;height:960;v-text-anchor:middle" fillcolor="#c2d69b [1942]" strokecolor="#c2d69b [1942]" strokeweight="1pt">
              <v:fill color2="#eaf1dd [662]" angle="-45" focus="-50%" type="gradient"/>
              <v:shadow on="t" type="perspective" color="#4e6128 [1606]" opacity=".5" offset="1pt" offset2="-3pt"/>
              <v:textbox style="mso-next-textbox:#_x0000_s1264">
                <w:txbxContent>
                  <w:p w:rsidR="001B3CA8" w:rsidRPr="000967ED" w:rsidRDefault="001B3CA8" w:rsidP="000967ED">
                    <w:pPr>
                      <w:jc w:val="center"/>
                      <w:rPr>
                        <w:b/>
                      </w:rPr>
                    </w:pPr>
                    <w:r w:rsidRPr="000967ED">
                      <w:rPr>
                        <w:b/>
                      </w:rPr>
                      <w:t>Integration Service</w:t>
                    </w:r>
                  </w:p>
                </w:txbxContent>
              </v:textbox>
            </v:shape>
            <v:shapetype id="_x0000_t32" coordsize="21600,21600" o:spt="32" o:oned="t" path="m,l21600,21600e" filled="f">
              <v:path arrowok="t" fillok="f" o:connecttype="none"/>
              <o:lock v:ext="edit" shapetype="t"/>
            </v:shapetype>
            <v:shape id="_x0000_s1266" type="#_x0000_t32" style="position:absolute;left:4382;top:4872;width:1;height:542" o:connectortype="straight">
              <v:stroke endarrow="block"/>
            </v:shape>
            <v:shape id="_x0000_s1269" type="#_x0000_t32" style="position:absolute;left:4383;top:9800;width:1;height:553" o:connectortype="straight">
              <v:stroke endarrow="block"/>
            </v:shape>
            <v:shape id="_x0000_s1270" type="#_x0000_t32" style="position:absolute;left:5298;top:10847;width:4338;height:2;flip:y" o:connectortype="straight">
              <v:stroke endarrow="block"/>
            </v:shape>
            <v:rect id="_x0000_s1276" style="position:absolute;left:3439;top:7134;width:1879;height:992" fillcolor="#92cddc [1944]" strokecolor="#92cddc [1944]" strokeweight="1pt">
              <v:fill color2="#daeef3 [664]" angle="-45" focus="-50%" type="gradient"/>
              <v:shadow on="t" type="perspective" color="#205867 [1608]" opacity=".5" offset="1pt" offset2="-3pt"/>
              <v:textbox style="mso-next-textbox:#_x0000_s1276">
                <w:txbxContent>
                  <w:p w:rsidR="001B3CA8" w:rsidRDefault="001B3CA8" w:rsidP="000967ED">
                    <w:pPr>
                      <w:jc w:val="center"/>
                    </w:pPr>
                    <w:r>
                      <w:t>TRANSFORM</w:t>
                    </w:r>
                  </w:p>
                  <w:p w:rsidR="001B3CA8" w:rsidRPr="00DB2C38" w:rsidRDefault="00E865C1" w:rsidP="00E865C1">
                    <w:pPr>
                      <w:jc w:val="center"/>
                      <w:rPr>
                        <w:i/>
                        <w:sz w:val="18"/>
                        <w:szCs w:val="18"/>
                        <w:lang w:val="fr-FR" w:eastAsia="ko-KR"/>
                      </w:rPr>
                    </w:pPr>
                    <w:r w:rsidRPr="00E865C1">
                      <w:rPr>
                        <w:i/>
                        <w:sz w:val="18"/>
                        <w:szCs w:val="18"/>
                        <w:lang w:eastAsia="ko-KR"/>
                      </w:rPr>
                      <w:t>ReplacePrice</w:t>
                    </w:r>
                  </w:p>
                </w:txbxContent>
              </v:textbox>
            </v:rect>
            <v:shape id="_x0000_s1278" type="#_x0000_t32" style="position:absolute;left:4381;top:8170;width:2;height:638" o:connectortype="straight">
              <v:stroke endarrow="block"/>
            </v:shape>
            <v:shape id="_x0000_s1279" type="#_x0000_t32" style="position:absolute;left:4379;top:6406;width:4;height:728;flip:x" o:connectortype="straight">
              <v:stroke endarrow="block"/>
            </v:shape>
            <v:rect id="_x0000_s1286" style="position:absolute;left:3467;top:8808;width:1831;height:992" fillcolor="#92cddc [1944]" strokecolor="#92cddc [1944]" strokeweight="1pt">
              <v:fill color2="#daeef3 [664]" angle="-45" focus="-50%" type="gradient"/>
              <v:shadow on="t" type="perspective" color="#205867 [1608]" opacity=".5" offset="1pt" offset2="-3pt"/>
              <v:textbox style="mso-next-textbox:#_x0000_s1286">
                <w:txbxContent>
                  <w:p w:rsidR="001B3CA8" w:rsidRDefault="001B3CA8" w:rsidP="000967ED">
                    <w:pPr>
                      <w:jc w:val="center"/>
                    </w:pPr>
                    <w:r>
                      <w:t>TRANSFORM</w:t>
                    </w:r>
                  </w:p>
                  <w:p w:rsidR="001B3CA8" w:rsidRPr="00DB2C38" w:rsidRDefault="001B3CA8" w:rsidP="000967ED">
                    <w:pPr>
                      <w:jc w:val="center"/>
                      <w:rPr>
                        <w:i/>
                        <w:sz w:val="18"/>
                        <w:szCs w:val="18"/>
                      </w:rPr>
                    </w:pPr>
                    <w:r w:rsidRPr="00DB2C38">
                      <w:rPr>
                        <w:i/>
                        <w:sz w:val="18"/>
                        <w:szCs w:val="18"/>
                      </w:rPr>
                      <w:t>CSVToXML</w:t>
                    </w:r>
                  </w:p>
                </w:txbxContent>
              </v:textbox>
            </v:rect>
            <v:shapetype id="_x0000_t202" coordsize="21600,21600" o:spt="202" path="m,l,21600r21600,l21600,xe">
              <v:stroke joinstyle="miter"/>
              <v:path gradientshapeok="t" o:connecttype="rect"/>
            </v:shapetype>
            <v:shape id="_x0000_s1317" type="#_x0000_t202" style="position:absolute;left:6299;top:10535;width:1178;height:509;mso-wrap-style:none" filled="f" stroked="f">
              <v:textbox style="mso-next-textbox:#_x0000_s1317;mso-fit-shape-to-text:t" inset="0,0,0,0">
                <w:txbxContent>
                  <w:p w:rsidR="001B3CA8" w:rsidRPr="00D21FA3" w:rsidRDefault="00E865C1" w:rsidP="000967ED">
                    <w:pPr>
                      <w:rPr>
                        <w:i/>
                        <w:lang w:val="fr-FR"/>
                      </w:rPr>
                    </w:pPr>
                    <w:r>
                      <w:rPr>
                        <w:i/>
                      </w:rPr>
                      <w:t>Import Fixing</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321" type="#_x0000_t65" style="position:absolute;left:6137;top:8698;width:2377;height:1212" fillcolor="#c2d69b [1942]" strokecolor="#c2d69b [1942]" strokeweight="1pt">
              <v:fill color2="#eaf1dd [662]" angle="-45" focus="-50%" type="gradient"/>
              <v:shadow on="t" type="perspective" color="#4e6128 [1606]" opacity=".5" offset="1pt" offset2="-3pt"/>
              <v:textbox inset=".5mm,,.5mm">
                <w:txbxContent>
                  <w:p w:rsidR="001B3CA8" w:rsidRPr="003F057E" w:rsidRDefault="001B3CA8" w:rsidP="003F057E">
                    <w:pPr>
                      <w:jc w:val="center"/>
                      <w:rPr>
                        <w:b/>
                        <w:lang w:val="en-GB"/>
                      </w:rPr>
                    </w:pPr>
                    <w:r w:rsidRPr="003F057E">
                      <w:rPr>
                        <w:b/>
                        <w:lang w:val="en-GB"/>
                      </w:rPr>
                      <w:t>TEMPLATE</w:t>
                    </w:r>
                  </w:p>
                  <w:p w:rsidR="001B3CA8" w:rsidRPr="003F057E" w:rsidRDefault="00E36F1D" w:rsidP="003F057E">
                    <w:pPr>
                      <w:jc w:val="center"/>
                      <w:rPr>
                        <w:i/>
                        <w:sz w:val="18"/>
                        <w:szCs w:val="18"/>
                        <w:lang w:val="en-GB"/>
                      </w:rPr>
                    </w:pPr>
                    <w:r w:rsidRPr="00E36F1D">
                      <w:rPr>
                        <w:i/>
                        <w:sz w:val="18"/>
                        <w:szCs w:val="18"/>
                        <w:lang w:val="en-GB"/>
                      </w:rPr>
                      <w:t>import_prices</w:t>
                    </w:r>
                    <w:r w:rsidR="00E865C1">
                      <w:rPr>
                        <w:i/>
                        <w:sz w:val="18"/>
                        <w:szCs w:val="18"/>
                        <w:lang w:val="en-GB"/>
                      </w:rPr>
                      <w:t>.xml</w:t>
                    </w:r>
                  </w:p>
                </w:txbxContent>
              </v:textbox>
            </v:shape>
            <v:shape id="_x0000_s1322" type="#_x0000_t32" style="position:absolute;left:5298;top:9304;width:839;height:1;flip:x" o:connectortype="straight">
              <v:stroke endarrow="block"/>
            </v:shape>
          </v:group>
        </w:pict>
      </w:r>
    </w:p>
    <w:p w:rsidR="00183532" w:rsidRDefault="00183532" w:rsidP="00183532"/>
    <w:p w:rsidR="00183532" w:rsidRDefault="00183532" w:rsidP="00183532">
      <w:r>
        <w:br w:type="page"/>
      </w:r>
    </w:p>
    <w:p w:rsidR="00990BB7" w:rsidRDefault="00990BB7" w:rsidP="00DA0A93">
      <w:pPr>
        <w:pStyle w:val="Heading3"/>
      </w:pPr>
      <w:r w:rsidRPr="00E93EB3">
        <w:lastRenderedPageBreak/>
        <w:t>Extraction</w:t>
      </w:r>
    </w:p>
    <w:p w:rsidR="00C07EC5" w:rsidRDefault="00C07EC5" w:rsidP="00C07EC5">
      <w:pPr>
        <w:pStyle w:val="ListParagraph"/>
        <w:numPr>
          <w:ilvl w:val="0"/>
          <w:numId w:val="7"/>
        </w:numPr>
      </w:pPr>
      <w:r w:rsidRPr="00C07EC5">
        <w:rPr>
          <w:b/>
        </w:rPr>
        <w:t>ReadCSVData:</w:t>
      </w:r>
      <w:r>
        <w:t xml:space="preserve"> This Chain read only some columns in the csv file: </w:t>
      </w:r>
    </w:p>
    <w:p w:rsidR="00C07EC5" w:rsidRDefault="00C07EC5" w:rsidP="00C07EC5">
      <w:pPr>
        <w:pStyle w:val="ListParagraph"/>
        <w:numPr>
          <w:ilvl w:val="1"/>
          <w:numId w:val="7"/>
        </w:numPr>
      </w:pPr>
      <w:r w:rsidRPr="00397AC2">
        <w:t>ID_GP</w:t>
      </w:r>
      <w:r>
        <w:t>: Identifier of the instrument</w:t>
      </w:r>
    </w:p>
    <w:p w:rsidR="00C07EC5" w:rsidRDefault="00C07EC5" w:rsidP="00C07EC5">
      <w:pPr>
        <w:pStyle w:val="ListParagraph"/>
        <w:numPr>
          <w:ilvl w:val="1"/>
          <w:numId w:val="7"/>
        </w:numPr>
      </w:pPr>
      <w:r w:rsidRPr="00397AC2">
        <w:t>DT_J0</w:t>
      </w:r>
      <w:r>
        <w:t>: The price date</w:t>
      </w:r>
    </w:p>
    <w:p w:rsidR="00C07EC5" w:rsidRDefault="00C07EC5" w:rsidP="00C07EC5">
      <w:pPr>
        <w:pStyle w:val="ListParagraph"/>
        <w:numPr>
          <w:ilvl w:val="1"/>
          <w:numId w:val="7"/>
        </w:numPr>
      </w:pPr>
      <w:r w:rsidRPr="00397AC2">
        <w:t>PX_J0</w:t>
      </w:r>
      <w:r>
        <w:t>: The price value</w:t>
      </w:r>
    </w:p>
    <w:p w:rsidR="00C07EC5" w:rsidRDefault="00C07EC5" w:rsidP="00C07EC5">
      <w:pPr>
        <w:pStyle w:val="ListParagraph"/>
        <w:ind w:left="1440"/>
      </w:pPr>
    </w:p>
    <w:p w:rsidR="00990BB7" w:rsidRDefault="00990BB7" w:rsidP="00DA0A93">
      <w:pPr>
        <w:pStyle w:val="Heading3"/>
      </w:pPr>
      <w:r w:rsidRPr="00E93EB3">
        <w:t>Transformation</w:t>
      </w:r>
    </w:p>
    <w:p w:rsidR="00DB5E7F" w:rsidRDefault="00D17624" w:rsidP="00D17624">
      <w:pPr>
        <w:pStyle w:val="ListParagraph"/>
        <w:numPr>
          <w:ilvl w:val="0"/>
          <w:numId w:val="6"/>
        </w:numPr>
      </w:pPr>
      <w:r w:rsidRPr="00D17624">
        <w:rPr>
          <w:b/>
        </w:rPr>
        <w:t>DateFormater</w:t>
      </w:r>
      <w:r w:rsidR="00DB5E7F">
        <w:t xml:space="preserve">: </w:t>
      </w:r>
      <w:r>
        <w:t>Replace the price date format which is dd/mm/yyyy by the one used by IntegrationService ie yyyy-mm-dd</w:t>
      </w:r>
    </w:p>
    <w:p w:rsidR="00DB5E7F" w:rsidRDefault="00D17624" w:rsidP="00D17624">
      <w:pPr>
        <w:pStyle w:val="ListParagraph"/>
        <w:numPr>
          <w:ilvl w:val="0"/>
          <w:numId w:val="6"/>
        </w:numPr>
      </w:pPr>
      <w:r w:rsidRPr="00D17624">
        <w:rPr>
          <w:b/>
        </w:rPr>
        <w:t>ReplacePrice</w:t>
      </w:r>
      <w:r w:rsidR="00DB5E7F">
        <w:t xml:space="preserve">: </w:t>
      </w:r>
      <w:r w:rsidR="000E4F7C">
        <w:t xml:space="preserve">Replace </w:t>
      </w:r>
      <w:r>
        <w:t xml:space="preserve">csv file price number </w:t>
      </w:r>
      <w:r w:rsidR="000E4F7C">
        <w:t xml:space="preserve">using </w:t>
      </w:r>
      <w:r>
        <w:t xml:space="preserve">“, “ as separator </w:t>
      </w:r>
      <w:r w:rsidR="000E4F7C">
        <w:t xml:space="preserve">by </w:t>
      </w:r>
      <w:r>
        <w:t>“.”</w:t>
      </w:r>
      <w:r w:rsidR="000E4F7C">
        <w:t xml:space="preserve"> which is used Integration Service.</w:t>
      </w:r>
    </w:p>
    <w:p w:rsidR="00DB5E7F" w:rsidRDefault="00494EBC" w:rsidP="00494EBC">
      <w:pPr>
        <w:pStyle w:val="ListParagraph"/>
        <w:numPr>
          <w:ilvl w:val="0"/>
          <w:numId w:val="6"/>
        </w:numPr>
      </w:pPr>
      <w:r w:rsidRPr="00494EBC">
        <w:rPr>
          <w:b/>
        </w:rPr>
        <w:t>CSVToXML</w:t>
      </w:r>
      <w:r w:rsidR="00DB5E7F">
        <w:t xml:space="preserve">: </w:t>
      </w:r>
      <w:r>
        <w:t xml:space="preserve">The template XML named </w:t>
      </w:r>
      <w:r w:rsidRPr="00494EBC">
        <w:rPr>
          <w:i/>
        </w:rPr>
        <w:t>import_prices.xml</w:t>
      </w:r>
      <w:r>
        <w:t xml:space="preserve"> contains 3 variables which will be replaced by values contained in csv. These variables as the same name than csv columns. </w:t>
      </w:r>
    </w:p>
    <w:p w:rsidR="00990BB7" w:rsidRPr="00B30D4E" w:rsidRDefault="00990BB7" w:rsidP="00DA0A93">
      <w:pPr>
        <w:pStyle w:val="Heading3"/>
      </w:pPr>
      <w:r w:rsidRPr="00B30D4E">
        <w:t>Load</w:t>
      </w:r>
    </w:p>
    <w:p w:rsidR="008C6BA6" w:rsidRDefault="00494EBC" w:rsidP="00E36F1D">
      <w:pPr>
        <w:pStyle w:val="ListParagraph"/>
        <w:rPr>
          <w:rFonts w:ascii="Cambria" w:eastAsia="Times New Roman" w:hAnsi="Cambria"/>
          <w:b/>
          <w:bCs/>
          <w:sz w:val="32"/>
        </w:rPr>
      </w:pPr>
      <w:r w:rsidRPr="00494EBC">
        <w:rPr>
          <w:b/>
        </w:rPr>
        <w:t>IntegrationServiceImporter</w:t>
      </w:r>
      <w:r w:rsidR="00AD3801">
        <w:t>:</w:t>
      </w:r>
      <w:r w:rsidR="00AD3801" w:rsidRPr="00AD3801">
        <w:t xml:space="preserve"> </w:t>
      </w:r>
      <w:r w:rsidR="00AD3801">
        <w:t>the resulting XML record is booked in Sophis using the Integration Service. A Success or Failed status is added to the chain execution Report.</w:t>
      </w:r>
      <w:r w:rsidR="00BF5128">
        <w:t xml:space="preserve"> </w:t>
      </w:r>
      <w:r w:rsidR="00CF6924">
        <w:t>You can also configure report only for issues.</w:t>
      </w:r>
    </w:p>
    <w:p w:rsidR="008C6BA6" w:rsidRDefault="008C6BA6" w:rsidP="00DA0A93">
      <w:pPr>
        <w:pStyle w:val="Heading3"/>
      </w:pPr>
      <w:r>
        <w:t>Result</w:t>
      </w:r>
    </w:p>
    <w:p w:rsidR="00F552D4" w:rsidRPr="00F552D4" w:rsidRDefault="008C6BA6" w:rsidP="00F552D4">
      <w:pPr>
        <w:pStyle w:val="ListParagraph"/>
      </w:pPr>
      <w:r>
        <w:t xml:space="preserve">After processing, the </w:t>
      </w:r>
      <w:bookmarkStart w:id="19" w:name="_Toc280362912"/>
      <w:r w:rsidR="00FE73F1">
        <w:t>instrument contains the new price.</w:t>
      </w:r>
      <w:bookmarkEnd w:id="19"/>
    </w:p>
    <w:sectPr w:rsidR="00F552D4" w:rsidRPr="00F552D4" w:rsidSect="00E749B9">
      <w:headerReference w:type="even" r:id="rId11"/>
      <w:headerReference w:type="default" r:id="rId12"/>
      <w:footerReference w:type="even" r:id="rId13"/>
      <w:footerReference w:type="default" r:id="rId14"/>
      <w:footerReference w:type="first" r:id="rId15"/>
      <w:pgSz w:w="11907" w:h="16839"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0E9" w:rsidRDefault="007870E9" w:rsidP="00427702">
      <w:pPr>
        <w:spacing w:after="0" w:line="240" w:lineRule="auto"/>
      </w:pPr>
      <w:r>
        <w:separator/>
      </w:r>
    </w:p>
  </w:endnote>
  <w:endnote w:type="continuationSeparator" w:id="0">
    <w:p w:rsidR="007870E9" w:rsidRDefault="007870E9" w:rsidP="00427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CA8" w:rsidRDefault="001B3CA8">
    <w:pPr>
      <w:pStyle w:val="Footer"/>
    </w:pPr>
    <w:r>
      <w:fldChar w:fldCharType="begin"/>
    </w:r>
    <w:r>
      <w:instrText xml:space="preserve"> PAGE   \* MERGEFORMAT </w:instrText>
    </w:r>
    <w:r>
      <w:fldChar w:fldCharType="separate"/>
    </w:r>
    <w:r w:rsidR="002D4C5B">
      <w:rPr>
        <w:noProof/>
      </w:rPr>
      <w:t>8</w:t>
    </w:r>
    <w:r>
      <w:rPr>
        <w:noProof/>
      </w:rPr>
      <w:fldChar w:fldCharType="end"/>
    </w:r>
    <w:r>
      <w:tab/>
      <w:t>www.sophis.net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CA8" w:rsidRPr="003E75A2" w:rsidRDefault="001B3CA8" w:rsidP="00FC4C78">
    <w:pPr>
      <w:pStyle w:val="Footer"/>
    </w:pPr>
    <w:r>
      <w:t>www.sophis.net</w:t>
    </w:r>
    <w:r>
      <w:tab/>
    </w:r>
    <w:r>
      <w:fldChar w:fldCharType="begin"/>
    </w:r>
    <w:r>
      <w:instrText xml:space="preserve"> PAGE   \* MERGEFORMAT </w:instrText>
    </w:r>
    <w:r>
      <w:fldChar w:fldCharType="separate"/>
    </w:r>
    <w:r w:rsidR="002D4C5B">
      <w:rPr>
        <w:noProof/>
      </w:rPr>
      <w:t>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CA8" w:rsidRDefault="001B3CA8">
    <w:pPr>
      <w:pStyle w:val="Footer"/>
    </w:pPr>
    <w:r>
      <w:tab/>
    </w:r>
    <w:r w:rsidRPr="00D06B0A">
      <w:t>www.sophis.net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0E9" w:rsidRDefault="007870E9" w:rsidP="00427702">
      <w:pPr>
        <w:spacing w:after="0" w:line="240" w:lineRule="auto"/>
      </w:pPr>
      <w:r>
        <w:separator/>
      </w:r>
    </w:p>
  </w:footnote>
  <w:footnote w:type="continuationSeparator" w:id="0">
    <w:p w:rsidR="007870E9" w:rsidRDefault="007870E9" w:rsidP="00427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CA8" w:rsidRDefault="007870E9" w:rsidP="00E749B9">
    <w:pPr>
      <w:pStyle w:val="Header"/>
      <w:tabs>
        <w:tab w:val="left" w:pos="8505"/>
      </w:tabs>
    </w:pPr>
    <w:r>
      <w:fldChar w:fldCharType="begin"/>
    </w:r>
    <w:r>
      <w:instrText xml:space="preserve"> STYLEREF  doctitle  \* MERG</w:instrText>
    </w:r>
    <w:r>
      <w:instrText xml:space="preserve">EFORMAT </w:instrText>
    </w:r>
    <w:r>
      <w:fldChar w:fldCharType="separate"/>
    </w:r>
    <w:r w:rsidR="002D4C5B" w:rsidRPr="002D4C5B">
      <w:rPr>
        <w:b w:val="0"/>
        <w:bCs/>
        <w:noProof/>
      </w:rPr>
      <w:t>ETL Chains</w:t>
    </w:r>
    <w:r>
      <w:rPr>
        <w:noProof/>
      </w:rPr>
      <w:fldChar w:fldCharType="end"/>
    </w:r>
    <w:r w:rsidR="001B3CA8">
      <w:tab/>
    </w:r>
    <w:r>
      <w:fldChar w:fldCharType="begin"/>
    </w:r>
    <w:r>
      <w:instrText xml:space="preserve"> STYLEREF  doctype  \* MERGEFORMAT </w:instrText>
    </w:r>
    <w:r>
      <w:fldChar w:fldCharType="separate"/>
    </w:r>
    <w:r w:rsidR="002D4C5B" w:rsidRPr="002D4C5B">
      <w:rPr>
        <w:b w:val="0"/>
        <w:bCs/>
        <w:noProof/>
      </w:rPr>
      <w:t>User Guide</w:t>
    </w:r>
    <w:r>
      <w:rPr>
        <w:b w:val="0"/>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CA8" w:rsidRDefault="007870E9" w:rsidP="00E749B9">
    <w:pPr>
      <w:pStyle w:val="Header"/>
      <w:tabs>
        <w:tab w:val="left" w:pos="284"/>
      </w:tabs>
    </w:pPr>
    <w:r>
      <w:fldChar w:fldCharType="begin"/>
    </w:r>
    <w:r>
      <w:instrText xml:space="preserve"> STYLEREF  doctype  \* MERGEFORMAT </w:instrText>
    </w:r>
    <w:r>
      <w:fldChar w:fldCharType="separate"/>
    </w:r>
    <w:r w:rsidR="002D4C5B" w:rsidRPr="002D4C5B">
      <w:rPr>
        <w:b w:val="0"/>
        <w:bCs/>
        <w:noProof/>
      </w:rPr>
      <w:t>User Guide</w:t>
    </w:r>
    <w:r>
      <w:rPr>
        <w:b w:val="0"/>
        <w:bCs/>
        <w:noProof/>
      </w:rPr>
      <w:fldChar w:fldCharType="end"/>
    </w:r>
    <w:r w:rsidR="001B3CA8">
      <w:tab/>
    </w:r>
    <w:r>
      <w:fldChar w:fldCharType="begin"/>
    </w:r>
    <w:r>
      <w:instrText xml:space="preserve"> STYLEREF  doctitle  \* MERGEFORMAT </w:instrText>
    </w:r>
    <w:r>
      <w:fldChar w:fldCharType="separate"/>
    </w:r>
    <w:r w:rsidR="002D4C5B" w:rsidRPr="002D4C5B">
      <w:rPr>
        <w:b w:val="0"/>
        <w:bCs/>
        <w:noProof/>
      </w:rPr>
      <w:t>ETL Chains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621"/>
    <w:multiLevelType w:val="hybridMultilevel"/>
    <w:tmpl w:val="C114C8F8"/>
    <w:lvl w:ilvl="0" w:tplc="522E32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025BD"/>
    <w:multiLevelType w:val="hybridMultilevel"/>
    <w:tmpl w:val="6F6ABBEC"/>
    <w:lvl w:ilvl="0" w:tplc="A148C2B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07143"/>
    <w:multiLevelType w:val="hybridMultilevel"/>
    <w:tmpl w:val="8B34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679D3"/>
    <w:multiLevelType w:val="hybridMultilevel"/>
    <w:tmpl w:val="03425CB8"/>
    <w:lvl w:ilvl="0" w:tplc="77E2AB0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C6DD2"/>
    <w:multiLevelType w:val="hybridMultilevel"/>
    <w:tmpl w:val="8B34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6064F"/>
    <w:multiLevelType w:val="hybridMultilevel"/>
    <w:tmpl w:val="6F6ABBEC"/>
    <w:lvl w:ilvl="0" w:tplc="A148C2B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74FDC"/>
    <w:multiLevelType w:val="hybridMultilevel"/>
    <w:tmpl w:val="2E248218"/>
    <w:lvl w:ilvl="0" w:tplc="72E0762A">
      <w:start w:val="1"/>
      <w:numFmt w:val="decimal"/>
      <w:lvlText w:val="%1."/>
      <w:lvlJc w:val="left"/>
      <w:pPr>
        <w:ind w:left="720" w:hanging="360"/>
      </w:pPr>
      <w:rPr>
        <w:rFonts w:hint="default"/>
        <w:b w:val="0"/>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A7657"/>
    <w:multiLevelType w:val="hybridMultilevel"/>
    <w:tmpl w:val="D58E2700"/>
    <w:lvl w:ilvl="0" w:tplc="B8CE52C6">
      <w:start w:val="1"/>
      <w:numFmt w:val="bullet"/>
      <w:pStyle w:val="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D1C8D"/>
    <w:multiLevelType w:val="hybridMultilevel"/>
    <w:tmpl w:val="E8B617B8"/>
    <w:lvl w:ilvl="0" w:tplc="759EAE64">
      <w:start w:val="1"/>
      <w:numFmt w:val="decimal"/>
      <w:lvlText w:val="%1."/>
      <w:lvlJc w:val="left"/>
      <w:pPr>
        <w:ind w:left="1080" w:hanging="360"/>
      </w:pPr>
      <w:rPr>
        <w:rFonts w:asciiTheme="minorHAnsi" w:eastAsia="Batang" w:hAnsiTheme="minorHAnsi" w:cstheme="minorBidi"/>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CD4245"/>
    <w:multiLevelType w:val="hybridMultilevel"/>
    <w:tmpl w:val="6F6ABBEC"/>
    <w:lvl w:ilvl="0" w:tplc="A148C2B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7F2477"/>
    <w:multiLevelType w:val="hybridMultilevel"/>
    <w:tmpl w:val="C1102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A4760"/>
    <w:multiLevelType w:val="hybridMultilevel"/>
    <w:tmpl w:val="8B34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C6FCD"/>
    <w:multiLevelType w:val="hybridMultilevel"/>
    <w:tmpl w:val="D1A67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32813"/>
    <w:multiLevelType w:val="hybridMultilevel"/>
    <w:tmpl w:val="8B34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04C10"/>
    <w:multiLevelType w:val="hybridMultilevel"/>
    <w:tmpl w:val="03425CB8"/>
    <w:lvl w:ilvl="0" w:tplc="77E2AB0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94B10"/>
    <w:multiLevelType w:val="hybridMultilevel"/>
    <w:tmpl w:val="BA54ADAA"/>
    <w:lvl w:ilvl="0" w:tplc="522E328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581211"/>
    <w:multiLevelType w:val="hybridMultilevel"/>
    <w:tmpl w:val="03425CB8"/>
    <w:lvl w:ilvl="0" w:tplc="77E2AB0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93C3D"/>
    <w:multiLevelType w:val="hybridMultilevel"/>
    <w:tmpl w:val="C8B2DDCC"/>
    <w:lvl w:ilvl="0" w:tplc="9E5A4D50">
      <w:start w:val="1"/>
      <w:numFmt w:val="bullet"/>
      <w:pStyle w:val="listbullet2"/>
      <w:lvlText w:val="-"/>
      <w:lvlJc w:val="left"/>
      <w:pPr>
        <w:ind w:left="1004" w:hanging="360"/>
      </w:pPr>
      <w:rPr>
        <w:rFonts w:ascii="Calibri" w:hAnsi="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4BA54DCE"/>
    <w:multiLevelType w:val="hybridMultilevel"/>
    <w:tmpl w:val="5F0CC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22A12"/>
    <w:multiLevelType w:val="hybridMultilevel"/>
    <w:tmpl w:val="03425CB8"/>
    <w:lvl w:ilvl="0" w:tplc="77E2AB0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6D5C23"/>
    <w:multiLevelType w:val="hybridMultilevel"/>
    <w:tmpl w:val="EC98255E"/>
    <w:lvl w:ilvl="0" w:tplc="A92229E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8423E0"/>
    <w:multiLevelType w:val="hybridMultilevel"/>
    <w:tmpl w:val="D1A67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463EB5"/>
    <w:multiLevelType w:val="hybridMultilevel"/>
    <w:tmpl w:val="03425CB8"/>
    <w:lvl w:ilvl="0" w:tplc="77E2AB0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0B3FB9"/>
    <w:multiLevelType w:val="hybridMultilevel"/>
    <w:tmpl w:val="EA56A6D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087F65"/>
    <w:multiLevelType w:val="hybridMultilevel"/>
    <w:tmpl w:val="E280E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950C8A"/>
    <w:multiLevelType w:val="hybridMultilevel"/>
    <w:tmpl w:val="E280E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5C4E4D"/>
    <w:multiLevelType w:val="hybridMultilevel"/>
    <w:tmpl w:val="41D27DC6"/>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6919D4"/>
    <w:multiLevelType w:val="hybridMultilevel"/>
    <w:tmpl w:val="03425CB8"/>
    <w:lvl w:ilvl="0" w:tplc="77E2AB0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970447"/>
    <w:multiLevelType w:val="hybridMultilevel"/>
    <w:tmpl w:val="A8CE6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DE3F7F"/>
    <w:multiLevelType w:val="hybridMultilevel"/>
    <w:tmpl w:val="EC98255E"/>
    <w:lvl w:ilvl="0" w:tplc="2ADA5D3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0"/>
  </w:num>
  <w:num w:numId="4">
    <w:abstractNumId w:val="0"/>
  </w:num>
  <w:num w:numId="5">
    <w:abstractNumId w:val="11"/>
  </w:num>
  <w:num w:numId="6">
    <w:abstractNumId w:val="4"/>
  </w:num>
  <w:num w:numId="7">
    <w:abstractNumId w:val="24"/>
  </w:num>
  <w:num w:numId="8">
    <w:abstractNumId w:val="13"/>
  </w:num>
  <w:num w:numId="9">
    <w:abstractNumId w:val="12"/>
  </w:num>
  <w:num w:numId="10">
    <w:abstractNumId w:val="8"/>
  </w:num>
  <w:num w:numId="11">
    <w:abstractNumId w:val="3"/>
  </w:num>
  <w:num w:numId="12">
    <w:abstractNumId w:val="5"/>
  </w:num>
  <w:num w:numId="13">
    <w:abstractNumId w:val="20"/>
  </w:num>
  <w:num w:numId="14">
    <w:abstractNumId w:val="1"/>
  </w:num>
  <w:num w:numId="15">
    <w:abstractNumId w:val="29"/>
  </w:num>
  <w:num w:numId="16">
    <w:abstractNumId w:val="9"/>
  </w:num>
  <w:num w:numId="17">
    <w:abstractNumId w:val="6"/>
  </w:num>
  <w:num w:numId="18">
    <w:abstractNumId w:val="25"/>
  </w:num>
  <w:num w:numId="19">
    <w:abstractNumId w:val="18"/>
  </w:num>
  <w:num w:numId="20">
    <w:abstractNumId w:val="19"/>
  </w:num>
  <w:num w:numId="21">
    <w:abstractNumId w:val="21"/>
  </w:num>
  <w:num w:numId="22">
    <w:abstractNumId w:val="28"/>
  </w:num>
  <w:num w:numId="23">
    <w:abstractNumId w:val="2"/>
  </w:num>
  <w:num w:numId="24">
    <w:abstractNumId w:val="27"/>
  </w:num>
  <w:num w:numId="25">
    <w:abstractNumId w:val="22"/>
  </w:num>
  <w:num w:numId="26">
    <w:abstractNumId w:val="14"/>
  </w:num>
  <w:num w:numId="27">
    <w:abstractNumId w:val="26"/>
  </w:num>
  <w:num w:numId="28">
    <w:abstractNumId w:val="16"/>
  </w:num>
  <w:num w:numId="29">
    <w:abstractNumId w:val="15"/>
  </w:num>
  <w:num w:numId="30">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lickAndTypeStyle w:val="body"/>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23EBF"/>
    <w:rsid w:val="00001EC1"/>
    <w:rsid w:val="000027AB"/>
    <w:rsid w:val="0000411C"/>
    <w:rsid w:val="00006DA6"/>
    <w:rsid w:val="00012B73"/>
    <w:rsid w:val="00012FC8"/>
    <w:rsid w:val="0001394C"/>
    <w:rsid w:val="00014EEA"/>
    <w:rsid w:val="00016C96"/>
    <w:rsid w:val="0002342C"/>
    <w:rsid w:val="00025000"/>
    <w:rsid w:val="00026CD9"/>
    <w:rsid w:val="000302F8"/>
    <w:rsid w:val="00032F5E"/>
    <w:rsid w:val="000353C9"/>
    <w:rsid w:val="0003607B"/>
    <w:rsid w:val="0004026A"/>
    <w:rsid w:val="00041349"/>
    <w:rsid w:val="00044DED"/>
    <w:rsid w:val="00051083"/>
    <w:rsid w:val="000525E8"/>
    <w:rsid w:val="000532BD"/>
    <w:rsid w:val="00054990"/>
    <w:rsid w:val="00063828"/>
    <w:rsid w:val="000649AC"/>
    <w:rsid w:val="00066132"/>
    <w:rsid w:val="00071A95"/>
    <w:rsid w:val="000739F8"/>
    <w:rsid w:val="00080B33"/>
    <w:rsid w:val="00081597"/>
    <w:rsid w:val="00084DA0"/>
    <w:rsid w:val="0008795C"/>
    <w:rsid w:val="00087ECD"/>
    <w:rsid w:val="00090FDE"/>
    <w:rsid w:val="00095A6D"/>
    <w:rsid w:val="000967ED"/>
    <w:rsid w:val="000A08A0"/>
    <w:rsid w:val="000A0FCF"/>
    <w:rsid w:val="000A1207"/>
    <w:rsid w:val="000A245F"/>
    <w:rsid w:val="000A445E"/>
    <w:rsid w:val="000B2F53"/>
    <w:rsid w:val="000B75FD"/>
    <w:rsid w:val="000C3E8A"/>
    <w:rsid w:val="000C5B1F"/>
    <w:rsid w:val="000C63B6"/>
    <w:rsid w:val="000C6AB6"/>
    <w:rsid w:val="000C751F"/>
    <w:rsid w:val="000D2799"/>
    <w:rsid w:val="000D3058"/>
    <w:rsid w:val="000D5E85"/>
    <w:rsid w:val="000E0087"/>
    <w:rsid w:val="000E1F23"/>
    <w:rsid w:val="000E3F15"/>
    <w:rsid w:val="000E4D2B"/>
    <w:rsid w:val="000E4F7C"/>
    <w:rsid w:val="000E6D27"/>
    <w:rsid w:val="000F0F44"/>
    <w:rsid w:val="000F2751"/>
    <w:rsid w:val="000F4BEB"/>
    <w:rsid w:val="00101DD5"/>
    <w:rsid w:val="00104073"/>
    <w:rsid w:val="00110D8D"/>
    <w:rsid w:val="0011383E"/>
    <w:rsid w:val="001172F3"/>
    <w:rsid w:val="00117AB1"/>
    <w:rsid w:val="00120F42"/>
    <w:rsid w:val="00122311"/>
    <w:rsid w:val="00122D26"/>
    <w:rsid w:val="001247B7"/>
    <w:rsid w:val="00125FB8"/>
    <w:rsid w:val="0012690F"/>
    <w:rsid w:val="001277E1"/>
    <w:rsid w:val="0012785D"/>
    <w:rsid w:val="001304A6"/>
    <w:rsid w:val="001322DC"/>
    <w:rsid w:val="0013241F"/>
    <w:rsid w:val="00132566"/>
    <w:rsid w:val="001334D0"/>
    <w:rsid w:val="0013461C"/>
    <w:rsid w:val="00136C83"/>
    <w:rsid w:val="001414E5"/>
    <w:rsid w:val="00142D2E"/>
    <w:rsid w:val="00142F6E"/>
    <w:rsid w:val="00144060"/>
    <w:rsid w:val="001456A2"/>
    <w:rsid w:val="00147252"/>
    <w:rsid w:val="001508E7"/>
    <w:rsid w:val="00155C41"/>
    <w:rsid w:val="00160965"/>
    <w:rsid w:val="00163274"/>
    <w:rsid w:val="0016416C"/>
    <w:rsid w:val="0016523A"/>
    <w:rsid w:val="00167456"/>
    <w:rsid w:val="00171619"/>
    <w:rsid w:val="001717BD"/>
    <w:rsid w:val="00172D65"/>
    <w:rsid w:val="001746C6"/>
    <w:rsid w:val="00175D24"/>
    <w:rsid w:val="00176FFF"/>
    <w:rsid w:val="001803E2"/>
    <w:rsid w:val="00180488"/>
    <w:rsid w:val="00180C1D"/>
    <w:rsid w:val="00180C6C"/>
    <w:rsid w:val="00183532"/>
    <w:rsid w:val="00183C49"/>
    <w:rsid w:val="0018661D"/>
    <w:rsid w:val="00194D52"/>
    <w:rsid w:val="001A038A"/>
    <w:rsid w:val="001A4582"/>
    <w:rsid w:val="001A5D26"/>
    <w:rsid w:val="001A7988"/>
    <w:rsid w:val="001B0BD6"/>
    <w:rsid w:val="001B1286"/>
    <w:rsid w:val="001B3CA8"/>
    <w:rsid w:val="001B3F38"/>
    <w:rsid w:val="001B5A17"/>
    <w:rsid w:val="001C00B5"/>
    <w:rsid w:val="001C165B"/>
    <w:rsid w:val="001C2CD7"/>
    <w:rsid w:val="001C2E07"/>
    <w:rsid w:val="001C5260"/>
    <w:rsid w:val="001D33A1"/>
    <w:rsid w:val="001E0CEA"/>
    <w:rsid w:val="001E206C"/>
    <w:rsid w:val="001F288D"/>
    <w:rsid w:val="001F2DDE"/>
    <w:rsid w:val="001F78CB"/>
    <w:rsid w:val="00210B9E"/>
    <w:rsid w:val="00210EFC"/>
    <w:rsid w:val="00212443"/>
    <w:rsid w:val="00212784"/>
    <w:rsid w:val="00215F43"/>
    <w:rsid w:val="00217993"/>
    <w:rsid w:val="002203C9"/>
    <w:rsid w:val="00220515"/>
    <w:rsid w:val="0022061A"/>
    <w:rsid w:val="00223D04"/>
    <w:rsid w:val="00223FE6"/>
    <w:rsid w:val="002251B6"/>
    <w:rsid w:val="002267EE"/>
    <w:rsid w:val="00231DCB"/>
    <w:rsid w:val="00232437"/>
    <w:rsid w:val="00240960"/>
    <w:rsid w:val="00240B1E"/>
    <w:rsid w:val="00241B87"/>
    <w:rsid w:val="00246BA7"/>
    <w:rsid w:val="002516B8"/>
    <w:rsid w:val="002522DD"/>
    <w:rsid w:val="00252C1F"/>
    <w:rsid w:val="00252F70"/>
    <w:rsid w:val="002548E3"/>
    <w:rsid w:val="00257D73"/>
    <w:rsid w:val="002620BD"/>
    <w:rsid w:val="00262655"/>
    <w:rsid w:val="002626A8"/>
    <w:rsid w:val="00262A25"/>
    <w:rsid w:val="00274231"/>
    <w:rsid w:val="00276EC6"/>
    <w:rsid w:val="0027714D"/>
    <w:rsid w:val="00280071"/>
    <w:rsid w:val="00282A6C"/>
    <w:rsid w:val="002940E9"/>
    <w:rsid w:val="002A3D32"/>
    <w:rsid w:val="002A4964"/>
    <w:rsid w:val="002A5062"/>
    <w:rsid w:val="002A5AEF"/>
    <w:rsid w:val="002A607D"/>
    <w:rsid w:val="002A6F09"/>
    <w:rsid w:val="002A7348"/>
    <w:rsid w:val="002B093C"/>
    <w:rsid w:val="002B4157"/>
    <w:rsid w:val="002B61D1"/>
    <w:rsid w:val="002C1618"/>
    <w:rsid w:val="002C1B57"/>
    <w:rsid w:val="002C2545"/>
    <w:rsid w:val="002C330B"/>
    <w:rsid w:val="002C3ED0"/>
    <w:rsid w:val="002C5A25"/>
    <w:rsid w:val="002D0891"/>
    <w:rsid w:val="002D1449"/>
    <w:rsid w:val="002D4C5B"/>
    <w:rsid w:val="002D4CE0"/>
    <w:rsid w:val="002D5EB7"/>
    <w:rsid w:val="002D6FF6"/>
    <w:rsid w:val="002E6499"/>
    <w:rsid w:val="002E687E"/>
    <w:rsid w:val="002E69B4"/>
    <w:rsid w:val="002F13AA"/>
    <w:rsid w:val="002F2044"/>
    <w:rsid w:val="002F2287"/>
    <w:rsid w:val="002F2C29"/>
    <w:rsid w:val="002F4D15"/>
    <w:rsid w:val="002F6AEA"/>
    <w:rsid w:val="003021C3"/>
    <w:rsid w:val="003122AD"/>
    <w:rsid w:val="00312F8F"/>
    <w:rsid w:val="0031561C"/>
    <w:rsid w:val="003207F9"/>
    <w:rsid w:val="00322D5B"/>
    <w:rsid w:val="00322E73"/>
    <w:rsid w:val="00324D83"/>
    <w:rsid w:val="00325F47"/>
    <w:rsid w:val="003266B1"/>
    <w:rsid w:val="003320CE"/>
    <w:rsid w:val="00334A93"/>
    <w:rsid w:val="003355E6"/>
    <w:rsid w:val="00340740"/>
    <w:rsid w:val="00341604"/>
    <w:rsid w:val="00342883"/>
    <w:rsid w:val="00344236"/>
    <w:rsid w:val="0034433F"/>
    <w:rsid w:val="00344CDD"/>
    <w:rsid w:val="00347757"/>
    <w:rsid w:val="00357A47"/>
    <w:rsid w:val="0036105A"/>
    <w:rsid w:val="0036149F"/>
    <w:rsid w:val="00362C01"/>
    <w:rsid w:val="00363DB8"/>
    <w:rsid w:val="003644B7"/>
    <w:rsid w:val="003706C0"/>
    <w:rsid w:val="00372249"/>
    <w:rsid w:val="00377826"/>
    <w:rsid w:val="00377DA6"/>
    <w:rsid w:val="0038404D"/>
    <w:rsid w:val="00384E5A"/>
    <w:rsid w:val="00384F2E"/>
    <w:rsid w:val="003854DF"/>
    <w:rsid w:val="003907B2"/>
    <w:rsid w:val="00390E51"/>
    <w:rsid w:val="003920DB"/>
    <w:rsid w:val="00393E52"/>
    <w:rsid w:val="00393FC2"/>
    <w:rsid w:val="00394A1D"/>
    <w:rsid w:val="00397AC2"/>
    <w:rsid w:val="003A3D36"/>
    <w:rsid w:val="003A4356"/>
    <w:rsid w:val="003A564D"/>
    <w:rsid w:val="003A5DD9"/>
    <w:rsid w:val="003A6EA3"/>
    <w:rsid w:val="003B0405"/>
    <w:rsid w:val="003B56B5"/>
    <w:rsid w:val="003B6E23"/>
    <w:rsid w:val="003C13F8"/>
    <w:rsid w:val="003C167D"/>
    <w:rsid w:val="003C3004"/>
    <w:rsid w:val="003C74F9"/>
    <w:rsid w:val="003D0F56"/>
    <w:rsid w:val="003D510A"/>
    <w:rsid w:val="003D5194"/>
    <w:rsid w:val="003E1188"/>
    <w:rsid w:val="003E2898"/>
    <w:rsid w:val="003E5794"/>
    <w:rsid w:val="003E6B94"/>
    <w:rsid w:val="003E75A2"/>
    <w:rsid w:val="003F057E"/>
    <w:rsid w:val="003F0BF8"/>
    <w:rsid w:val="003F23AB"/>
    <w:rsid w:val="004071C2"/>
    <w:rsid w:val="004110DD"/>
    <w:rsid w:val="00411573"/>
    <w:rsid w:val="00412D63"/>
    <w:rsid w:val="00413D98"/>
    <w:rsid w:val="00413F92"/>
    <w:rsid w:val="004169C1"/>
    <w:rsid w:val="00420C6A"/>
    <w:rsid w:val="004214F6"/>
    <w:rsid w:val="0042320C"/>
    <w:rsid w:val="0042510B"/>
    <w:rsid w:val="00426D4E"/>
    <w:rsid w:val="00427702"/>
    <w:rsid w:val="00427A22"/>
    <w:rsid w:val="00440024"/>
    <w:rsid w:val="004403CB"/>
    <w:rsid w:val="00454047"/>
    <w:rsid w:val="004549A4"/>
    <w:rsid w:val="00454B67"/>
    <w:rsid w:val="00454FEC"/>
    <w:rsid w:val="00455EC5"/>
    <w:rsid w:val="00465368"/>
    <w:rsid w:val="00470AB8"/>
    <w:rsid w:val="00470BCE"/>
    <w:rsid w:val="00470FAF"/>
    <w:rsid w:val="00471CE2"/>
    <w:rsid w:val="00472C09"/>
    <w:rsid w:val="004758CD"/>
    <w:rsid w:val="00476288"/>
    <w:rsid w:val="0047631F"/>
    <w:rsid w:val="004914DE"/>
    <w:rsid w:val="004941A1"/>
    <w:rsid w:val="004949C1"/>
    <w:rsid w:val="00494EBC"/>
    <w:rsid w:val="00497696"/>
    <w:rsid w:val="004A4434"/>
    <w:rsid w:val="004A5A8F"/>
    <w:rsid w:val="004A7325"/>
    <w:rsid w:val="004B1A2D"/>
    <w:rsid w:val="004B69B5"/>
    <w:rsid w:val="004B6D75"/>
    <w:rsid w:val="004B6FD9"/>
    <w:rsid w:val="004B759E"/>
    <w:rsid w:val="004B7AB6"/>
    <w:rsid w:val="004C2870"/>
    <w:rsid w:val="004C352F"/>
    <w:rsid w:val="004C4258"/>
    <w:rsid w:val="004C5AAE"/>
    <w:rsid w:val="004C72EF"/>
    <w:rsid w:val="004D1479"/>
    <w:rsid w:val="004D3823"/>
    <w:rsid w:val="004D3DA2"/>
    <w:rsid w:val="004E2772"/>
    <w:rsid w:val="004E3619"/>
    <w:rsid w:val="004E3969"/>
    <w:rsid w:val="004E4BFB"/>
    <w:rsid w:val="004E614D"/>
    <w:rsid w:val="004F323F"/>
    <w:rsid w:val="004F42A5"/>
    <w:rsid w:val="004F4717"/>
    <w:rsid w:val="004F79B3"/>
    <w:rsid w:val="005006DB"/>
    <w:rsid w:val="00500EBF"/>
    <w:rsid w:val="00502A57"/>
    <w:rsid w:val="00503B7B"/>
    <w:rsid w:val="00504857"/>
    <w:rsid w:val="00505FB8"/>
    <w:rsid w:val="00506C97"/>
    <w:rsid w:val="00506EF8"/>
    <w:rsid w:val="0051072B"/>
    <w:rsid w:val="00510E39"/>
    <w:rsid w:val="00515436"/>
    <w:rsid w:val="00515E9D"/>
    <w:rsid w:val="005226F9"/>
    <w:rsid w:val="005241F5"/>
    <w:rsid w:val="005267B9"/>
    <w:rsid w:val="00526AD6"/>
    <w:rsid w:val="00541382"/>
    <w:rsid w:val="005417BC"/>
    <w:rsid w:val="0054245D"/>
    <w:rsid w:val="00543D2C"/>
    <w:rsid w:val="005454DB"/>
    <w:rsid w:val="00546F41"/>
    <w:rsid w:val="0054791B"/>
    <w:rsid w:val="0055009E"/>
    <w:rsid w:val="00551109"/>
    <w:rsid w:val="00557FCE"/>
    <w:rsid w:val="005650AB"/>
    <w:rsid w:val="0056511A"/>
    <w:rsid w:val="005664F2"/>
    <w:rsid w:val="005668A4"/>
    <w:rsid w:val="005702E1"/>
    <w:rsid w:val="00575055"/>
    <w:rsid w:val="005750B5"/>
    <w:rsid w:val="00577411"/>
    <w:rsid w:val="00580E68"/>
    <w:rsid w:val="0059044F"/>
    <w:rsid w:val="00592999"/>
    <w:rsid w:val="0059317D"/>
    <w:rsid w:val="00595925"/>
    <w:rsid w:val="00595BF0"/>
    <w:rsid w:val="0059693E"/>
    <w:rsid w:val="005A2607"/>
    <w:rsid w:val="005A2AAF"/>
    <w:rsid w:val="005A367C"/>
    <w:rsid w:val="005A4EE5"/>
    <w:rsid w:val="005A6DF1"/>
    <w:rsid w:val="005B24D0"/>
    <w:rsid w:val="005B3415"/>
    <w:rsid w:val="005B73CB"/>
    <w:rsid w:val="005C0D64"/>
    <w:rsid w:val="005C265B"/>
    <w:rsid w:val="005C3E73"/>
    <w:rsid w:val="005C558B"/>
    <w:rsid w:val="005D5CAA"/>
    <w:rsid w:val="005D67E3"/>
    <w:rsid w:val="005D71F2"/>
    <w:rsid w:val="005E2A60"/>
    <w:rsid w:val="005E4735"/>
    <w:rsid w:val="005E619D"/>
    <w:rsid w:val="005F5740"/>
    <w:rsid w:val="005F5B23"/>
    <w:rsid w:val="005F6322"/>
    <w:rsid w:val="0060125C"/>
    <w:rsid w:val="0060257C"/>
    <w:rsid w:val="0060521C"/>
    <w:rsid w:val="00607E89"/>
    <w:rsid w:val="00607EF7"/>
    <w:rsid w:val="00611C60"/>
    <w:rsid w:val="0061278A"/>
    <w:rsid w:val="00614316"/>
    <w:rsid w:val="00614A9B"/>
    <w:rsid w:val="00615C66"/>
    <w:rsid w:val="00617AA4"/>
    <w:rsid w:val="0062429E"/>
    <w:rsid w:val="00627FE6"/>
    <w:rsid w:val="006339D7"/>
    <w:rsid w:val="00634DBF"/>
    <w:rsid w:val="00635AC2"/>
    <w:rsid w:val="00635CB0"/>
    <w:rsid w:val="0063609F"/>
    <w:rsid w:val="006426E2"/>
    <w:rsid w:val="00643ABC"/>
    <w:rsid w:val="00644B41"/>
    <w:rsid w:val="0064572F"/>
    <w:rsid w:val="00647964"/>
    <w:rsid w:val="0065448D"/>
    <w:rsid w:val="00655452"/>
    <w:rsid w:val="00655DE5"/>
    <w:rsid w:val="00664F74"/>
    <w:rsid w:val="00670735"/>
    <w:rsid w:val="00674797"/>
    <w:rsid w:val="006779BC"/>
    <w:rsid w:val="00680C8B"/>
    <w:rsid w:val="00681BD9"/>
    <w:rsid w:val="00682526"/>
    <w:rsid w:val="00683184"/>
    <w:rsid w:val="0068321E"/>
    <w:rsid w:val="00683D46"/>
    <w:rsid w:val="006861DD"/>
    <w:rsid w:val="00692649"/>
    <w:rsid w:val="00695497"/>
    <w:rsid w:val="006A0F0B"/>
    <w:rsid w:val="006A187D"/>
    <w:rsid w:val="006A2AAE"/>
    <w:rsid w:val="006B410D"/>
    <w:rsid w:val="006B6D49"/>
    <w:rsid w:val="006B7D66"/>
    <w:rsid w:val="006B7F4F"/>
    <w:rsid w:val="006B7F97"/>
    <w:rsid w:val="006C3B93"/>
    <w:rsid w:val="006C3C8B"/>
    <w:rsid w:val="006C4F71"/>
    <w:rsid w:val="006C640C"/>
    <w:rsid w:val="006C6F6E"/>
    <w:rsid w:val="006D06FF"/>
    <w:rsid w:val="006D0FB3"/>
    <w:rsid w:val="006D4338"/>
    <w:rsid w:val="006D4925"/>
    <w:rsid w:val="006D5F0B"/>
    <w:rsid w:val="006D6A97"/>
    <w:rsid w:val="006E027C"/>
    <w:rsid w:val="006E02C9"/>
    <w:rsid w:val="006E0EC8"/>
    <w:rsid w:val="006E1B42"/>
    <w:rsid w:val="006E36DC"/>
    <w:rsid w:val="006E6D19"/>
    <w:rsid w:val="006F27E0"/>
    <w:rsid w:val="006F4025"/>
    <w:rsid w:val="006F72B5"/>
    <w:rsid w:val="007028B8"/>
    <w:rsid w:val="0070379B"/>
    <w:rsid w:val="00706C24"/>
    <w:rsid w:val="00707053"/>
    <w:rsid w:val="007102A2"/>
    <w:rsid w:val="00713091"/>
    <w:rsid w:val="00713A4E"/>
    <w:rsid w:val="00717BC9"/>
    <w:rsid w:val="00720A20"/>
    <w:rsid w:val="007215AE"/>
    <w:rsid w:val="00726B93"/>
    <w:rsid w:val="00731E45"/>
    <w:rsid w:val="00731F0A"/>
    <w:rsid w:val="00735302"/>
    <w:rsid w:val="0073751B"/>
    <w:rsid w:val="00741C4C"/>
    <w:rsid w:val="00745C48"/>
    <w:rsid w:val="00746E1F"/>
    <w:rsid w:val="00747901"/>
    <w:rsid w:val="00750D76"/>
    <w:rsid w:val="00751BBB"/>
    <w:rsid w:val="0075244F"/>
    <w:rsid w:val="00752A4A"/>
    <w:rsid w:val="00756F97"/>
    <w:rsid w:val="00757199"/>
    <w:rsid w:val="00757F92"/>
    <w:rsid w:val="00761A06"/>
    <w:rsid w:val="00761C67"/>
    <w:rsid w:val="00765AD2"/>
    <w:rsid w:val="00767DE8"/>
    <w:rsid w:val="00770C45"/>
    <w:rsid w:val="007765A1"/>
    <w:rsid w:val="00785A52"/>
    <w:rsid w:val="007870E9"/>
    <w:rsid w:val="00791B1A"/>
    <w:rsid w:val="00791EF2"/>
    <w:rsid w:val="0079363D"/>
    <w:rsid w:val="007A4311"/>
    <w:rsid w:val="007A5E07"/>
    <w:rsid w:val="007A6A6D"/>
    <w:rsid w:val="007A7340"/>
    <w:rsid w:val="007B13A0"/>
    <w:rsid w:val="007B1FC0"/>
    <w:rsid w:val="007B51A0"/>
    <w:rsid w:val="007B51B3"/>
    <w:rsid w:val="007B6364"/>
    <w:rsid w:val="007C03A3"/>
    <w:rsid w:val="007C152F"/>
    <w:rsid w:val="007C2252"/>
    <w:rsid w:val="007C34B0"/>
    <w:rsid w:val="007C34F4"/>
    <w:rsid w:val="007C4316"/>
    <w:rsid w:val="007D15C9"/>
    <w:rsid w:val="007D2C52"/>
    <w:rsid w:val="007D3202"/>
    <w:rsid w:val="007D40E2"/>
    <w:rsid w:val="007D5B63"/>
    <w:rsid w:val="007D6615"/>
    <w:rsid w:val="007D6D26"/>
    <w:rsid w:val="007E07B5"/>
    <w:rsid w:val="007E55B2"/>
    <w:rsid w:val="007E6D8A"/>
    <w:rsid w:val="007F0E37"/>
    <w:rsid w:val="007F383F"/>
    <w:rsid w:val="007F403B"/>
    <w:rsid w:val="007F4053"/>
    <w:rsid w:val="007F4493"/>
    <w:rsid w:val="007F5D30"/>
    <w:rsid w:val="00803EEA"/>
    <w:rsid w:val="0080678D"/>
    <w:rsid w:val="00811E53"/>
    <w:rsid w:val="00813441"/>
    <w:rsid w:val="00815630"/>
    <w:rsid w:val="0081670D"/>
    <w:rsid w:val="0082020E"/>
    <w:rsid w:val="0082152C"/>
    <w:rsid w:val="00821F22"/>
    <w:rsid w:val="0082240D"/>
    <w:rsid w:val="00822944"/>
    <w:rsid w:val="00823453"/>
    <w:rsid w:val="00824C9D"/>
    <w:rsid w:val="00825E84"/>
    <w:rsid w:val="008268D9"/>
    <w:rsid w:val="008357B3"/>
    <w:rsid w:val="00836141"/>
    <w:rsid w:val="008361B1"/>
    <w:rsid w:val="00836D94"/>
    <w:rsid w:val="00836F28"/>
    <w:rsid w:val="00842072"/>
    <w:rsid w:val="008432EE"/>
    <w:rsid w:val="00843932"/>
    <w:rsid w:val="00851567"/>
    <w:rsid w:val="008570ED"/>
    <w:rsid w:val="0086185D"/>
    <w:rsid w:val="00862130"/>
    <w:rsid w:val="0086330C"/>
    <w:rsid w:val="00871422"/>
    <w:rsid w:val="00872062"/>
    <w:rsid w:val="00874FB6"/>
    <w:rsid w:val="008769AA"/>
    <w:rsid w:val="00882840"/>
    <w:rsid w:val="00883E94"/>
    <w:rsid w:val="0088412F"/>
    <w:rsid w:val="00886445"/>
    <w:rsid w:val="0088658A"/>
    <w:rsid w:val="00891CE6"/>
    <w:rsid w:val="00896754"/>
    <w:rsid w:val="008A0F4E"/>
    <w:rsid w:val="008A6E9E"/>
    <w:rsid w:val="008A77D0"/>
    <w:rsid w:val="008B0994"/>
    <w:rsid w:val="008B1509"/>
    <w:rsid w:val="008B1609"/>
    <w:rsid w:val="008C219D"/>
    <w:rsid w:val="008C276B"/>
    <w:rsid w:val="008C450F"/>
    <w:rsid w:val="008C630A"/>
    <w:rsid w:val="008C6BA6"/>
    <w:rsid w:val="008C6D68"/>
    <w:rsid w:val="008D4BA6"/>
    <w:rsid w:val="008D4E7D"/>
    <w:rsid w:val="008D65A8"/>
    <w:rsid w:val="008D7E0A"/>
    <w:rsid w:val="008E09A4"/>
    <w:rsid w:val="008E5A1A"/>
    <w:rsid w:val="008E5A61"/>
    <w:rsid w:val="008F0709"/>
    <w:rsid w:val="008F20E9"/>
    <w:rsid w:val="008F3120"/>
    <w:rsid w:val="008F556B"/>
    <w:rsid w:val="009017F3"/>
    <w:rsid w:val="00905CF5"/>
    <w:rsid w:val="00907424"/>
    <w:rsid w:val="00914E60"/>
    <w:rsid w:val="00915DAC"/>
    <w:rsid w:val="00916247"/>
    <w:rsid w:val="0092167E"/>
    <w:rsid w:val="0092175A"/>
    <w:rsid w:val="009229F7"/>
    <w:rsid w:val="00923344"/>
    <w:rsid w:val="00924C3D"/>
    <w:rsid w:val="00924D58"/>
    <w:rsid w:val="00926642"/>
    <w:rsid w:val="00927251"/>
    <w:rsid w:val="00930769"/>
    <w:rsid w:val="00932BF3"/>
    <w:rsid w:val="009339C1"/>
    <w:rsid w:val="00934890"/>
    <w:rsid w:val="00936571"/>
    <w:rsid w:val="00953084"/>
    <w:rsid w:val="009562A9"/>
    <w:rsid w:val="00964FF1"/>
    <w:rsid w:val="00971E6F"/>
    <w:rsid w:val="009762F1"/>
    <w:rsid w:val="00977FD4"/>
    <w:rsid w:val="00980831"/>
    <w:rsid w:val="00986B70"/>
    <w:rsid w:val="00990BB7"/>
    <w:rsid w:val="0099236E"/>
    <w:rsid w:val="0099304C"/>
    <w:rsid w:val="00994F49"/>
    <w:rsid w:val="009962C7"/>
    <w:rsid w:val="009A0149"/>
    <w:rsid w:val="009A0446"/>
    <w:rsid w:val="009A6CCC"/>
    <w:rsid w:val="009A78F2"/>
    <w:rsid w:val="009A7B85"/>
    <w:rsid w:val="009B0FB0"/>
    <w:rsid w:val="009B2CBF"/>
    <w:rsid w:val="009B2F08"/>
    <w:rsid w:val="009B363E"/>
    <w:rsid w:val="009B460D"/>
    <w:rsid w:val="009B49A0"/>
    <w:rsid w:val="009B4C46"/>
    <w:rsid w:val="009B7040"/>
    <w:rsid w:val="009B72F6"/>
    <w:rsid w:val="009C625F"/>
    <w:rsid w:val="009D58A3"/>
    <w:rsid w:val="009D6442"/>
    <w:rsid w:val="009D73FF"/>
    <w:rsid w:val="009E0B48"/>
    <w:rsid w:val="009E1932"/>
    <w:rsid w:val="009E5353"/>
    <w:rsid w:val="009E758A"/>
    <w:rsid w:val="009E7E6A"/>
    <w:rsid w:val="009F053A"/>
    <w:rsid w:val="009F158E"/>
    <w:rsid w:val="009F1BA8"/>
    <w:rsid w:val="009F736D"/>
    <w:rsid w:val="00A00339"/>
    <w:rsid w:val="00A0579A"/>
    <w:rsid w:val="00A0638F"/>
    <w:rsid w:val="00A110CB"/>
    <w:rsid w:val="00A115F9"/>
    <w:rsid w:val="00A11EA8"/>
    <w:rsid w:val="00A12A72"/>
    <w:rsid w:val="00A152F6"/>
    <w:rsid w:val="00A15A4A"/>
    <w:rsid w:val="00A17246"/>
    <w:rsid w:val="00A210F5"/>
    <w:rsid w:val="00A2421F"/>
    <w:rsid w:val="00A24E18"/>
    <w:rsid w:val="00A2517E"/>
    <w:rsid w:val="00A25567"/>
    <w:rsid w:val="00A330B9"/>
    <w:rsid w:val="00A3685F"/>
    <w:rsid w:val="00A42A4F"/>
    <w:rsid w:val="00A43870"/>
    <w:rsid w:val="00A442C2"/>
    <w:rsid w:val="00A45F8D"/>
    <w:rsid w:val="00A46EF6"/>
    <w:rsid w:val="00A50E97"/>
    <w:rsid w:val="00A5226A"/>
    <w:rsid w:val="00A53AE5"/>
    <w:rsid w:val="00A5493C"/>
    <w:rsid w:val="00A56BA1"/>
    <w:rsid w:val="00A57AAD"/>
    <w:rsid w:val="00A6001D"/>
    <w:rsid w:val="00A61A60"/>
    <w:rsid w:val="00A632A1"/>
    <w:rsid w:val="00A635FA"/>
    <w:rsid w:val="00A64AC3"/>
    <w:rsid w:val="00A660C5"/>
    <w:rsid w:val="00A71883"/>
    <w:rsid w:val="00A775F2"/>
    <w:rsid w:val="00A8196B"/>
    <w:rsid w:val="00A823F9"/>
    <w:rsid w:val="00A84830"/>
    <w:rsid w:val="00A87947"/>
    <w:rsid w:val="00A93251"/>
    <w:rsid w:val="00A957F8"/>
    <w:rsid w:val="00A95B76"/>
    <w:rsid w:val="00A973D5"/>
    <w:rsid w:val="00AA2656"/>
    <w:rsid w:val="00AA49C3"/>
    <w:rsid w:val="00AA6753"/>
    <w:rsid w:val="00AA7123"/>
    <w:rsid w:val="00AB467D"/>
    <w:rsid w:val="00AB5141"/>
    <w:rsid w:val="00AB5DA9"/>
    <w:rsid w:val="00AB7C91"/>
    <w:rsid w:val="00AC278D"/>
    <w:rsid w:val="00AC2F06"/>
    <w:rsid w:val="00AC677A"/>
    <w:rsid w:val="00AC733E"/>
    <w:rsid w:val="00AC795B"/>
    <w:rsid w:val="00AD1530"/>
    <w:rsid w:val="00AD3801"/>
    <w:rsid w:val="00AD6E7A"/>
    <w:rsid w:val="00AD787C"/>
    <w:rsid w:val="00AE166F"/>
    <w:rsid w:val="00AE67A0"/>
    <w:rsid w:val="00AF1AAF"/>
    <w:rsid w:val="00AF3660"/>
    <w:rsid w:val="00AF38F5"/>
    <w:rsid w:val="00B002B9"/>
    <w:rsid w:val="00B01A01"/>
    <w:rsid w:val="00B06005"/>
    <w:rsid w:val="00B07046"/>
    <w:rsid w:val="00B07BDA"/>
    <w:rsid w:val="00B15DF7"/>
    <w:rsid w:val="00B20C08"/>
    <w:rsid w:val="00B212F9"/>
    <w:rsid w:val="00B2325E"/>
    <w:rsid w:val="00B23EBF"/>
    <w:rsid w:val="00B2728C"/>
    <w:rsid w:val="00B316F5"/>
    <w:rsid w:val="00B31BCF"/>
    <w:rsid w:val="00B35995"/>
    <w:rsid w:val="00B3692A"/>
    <w:rsid w:val="00B36B1A"/>
    <w:rsid w:val="00B401D5"/>
    <w:rsid w:val="00B4087B"/>
    <w:rsid w:val="00B41494"/>
    <w:rsid w:val="00B458B2"/>
    <w:rsid w:val="00B46DB7"/>
    <w:rsid w:val="00B564B1"/>
    <w:rsid w:val="00B57274"/>
    <w:rsid w:val="00B57941"/>
    <w:rsid w:val="00B6088C"/>
    <w:rsid w:val="00B6148F"/>
    <w:rsid w:val="00B623A2"/>
    <w:rsid w:val="00B62C49"/>
    <w:rsid w:val="00B672B8"/>
    <w:rsid w:val="00B70ED4"/>
    <w:rsid w:val="00B7381E"/>
    <w:rsid w:val="00B73D64"/>
    <w:rsid w:val="00B7595D"/>
    <w:rsid w:val="00B7636D"/>
    <w:rsid w:val="00B77E7C"/>
    <w:rsid w:val="00B80568"/>
    <w:rsid w:val="00B80B16"/>
    <w:rsid w:val="00B81986"/>
    <w:rsid w:val="00B834EC"/>
    <w:rsid w:val="00B8444A"/>
    <w:rsid w:val="00B85427"/>
    <w:rsid w:val="00B86CC7"/>
    <w:rsid w:val="00B87AA8"/>
    <w:rsid w:val="00B910D8"/>
    <w:rsid w:val="00B916C4"/>
    <w:rsid w:val="00BA20D1"/>
    <w:rsid w:val="00BA348E"/>
    <w:rsid w:val="00BA3ACB"/>
    <w:rsid w:val="00BA57FA"/>
    <w:rsid w:val="00BB0ACB"/>
    <w:rsid w:val="00BB7746"/>
    <w:rsid w:val="00BC565C"/>
    <w:rsid w:val="00BD061A"/>
    <w:rsid w:val="00BD098D"/>
    <w:rsid w:val="00BD1B57"/>
    <w:rsid w:val="00BD4413"/>
    <w:rsid w:val="00BD51CD"/>
    <w:rsid w:val="00BD569F"/>
    <w:rsid w:val="00BD5F5F"/>
    <w:rsid w:val="00BD6579"/>
    <w:rsid w:val="00BE444C"/>
    <w:rsid w:val="00BF06B0"/>
    <w:rsid w:val="00BF0A32"/>
    <w:rsid w:val="00BF0ACD"/>
    <w:rsid w:val="00BF1376"/>
    <w:rsid w:val="00BF4B1E"/>
    <w:rsid w:val="00BF5128"/>
    <w:rsid w:val="00BF563E"/>
    <w:rsid w:val="00C027D5"/>
    <w:rsid w:val="00C02AD9"/>
    <w:rsid w:val="00C04335"/>
    <w:rsid w:val="00C04515"/>
    <w:rsid w:val="00C06F61"/>
    <w:rsid w:val="00C070EE"/>
    <w:rsid w:val="00C0767A"/>
    <w:rsid w:val="00C07BA4"/>
    <w:rsid w:val="00C07EC5"/>
    <w:rsid w:val="00C113CA"/>
    <w:rsid w:val="00C1294E"/>
    <w:rsid w:val="00C13903"/>
    <w:rsid w:val="00C15797"/>
    <w:rsid w:val="00C17255"/>
    <w:rsid w:val="00C17E70"/>
    <w:rsid w:val="00C2486D"/>
    <w:rsid w:val="00C249F5"/>
    <w:rsid w:val="00C2634B"/>
    <w:rsid w:val="00C30B79"/>
    <w:rsid w:val="00C366DA"/>
    <w:rsid w:val="00C41445"/>
    <w:rsid w:val="00C427B3"/>
    <w:rsid w:val="00C42A2A"/>
    <w:rsid w:val="00C42C4F"/>
    <w:rsid w:val="00C44EC9"/>
    <w:rsid w:val="00C455AB"/>
    <w:rsid w:val="00C531D1"/>
    <w:rsid w:val="00C543CE"/>
    <w:rsid w:val="00C61E30"/>
    <w:rsid w:val="00C61F28"/>
    <w:rsid w:val="00C63715"/>
    <w:rsid w:val="00C67793"/>
    <w:rsid w:val="00C67C54"/>
    <w:rsid w:val="00C708BA"/>
    <w:rsid w:val="00C70EAB"/>
    <w:rsid w:val="00C71263"/>
    <w:rsid w:val="00C72E44"/>
    <w:rsid w:val="00C733D3"/>
    <w:rsid w:val="00C73D5F"/>
    <w:rsid w:val="00C7481B"/>
    <w:rsid w:val="00C763AE"/>
    <w:rsid w:val="00C76A0C"/>
    <w:rsid w:val="00C81207"/>
    <w:rsid w:val="00C8191B"/>
    <w:rsid w:val="00C82E09"/>
    <w:rsid w:val="00C83F86"/>
    <w:rsid w:val="00C903D9"/>
    <w:rsid w:val="00C923B5"/>
    <w:rsid w:val="00CA146C"/>
    <w:rsid w:val="00CA435E"/>
    <w:rsid w:val="00CA5117"/>
    <w:rsid w:val="00CB1034"/>
    <w:rsid w:val="00CB2643"/>
    <w:rsid w:val="00CB3F26"/>
    <w:rsid w:val="00CB57C6"/>
    <w:rsid w:val="00CB6E37"/>
    <w:rsid w:val="00CC00C8"/>
    <w:rsid w:val="00CC0177"/>
    <w:rsid w:val="00CC01E4"/>
    <w:rsid w:val="00CC1214"/>
    <w:rsid w:val="00CC571F"/>
    <w:rsid w:val="00CC5CD3"/>
    <w:rsid w:val="00CC6DCA"/>
    <w:rsid w:val="00CC7677"/>
    <w:rsid w:val="00CD36D8"/>
    <w:rsid w:val="00CD5160"/>
    <w:rsid w:val="00CD535B"/>
    <w:rsid w:val="00CD5ABB"/>
    <w:rsid w:val="00CD77F2"/>
    <w:rsid w:val="00CE01BD"/>
    <w:rsid w:val="00CE7A06"/>
    <w:rsid w:val="00CF21EA"/>
    <w:rsid w:val="00CF3340"/>
    <w:rsid w:val="00CF6153"/>
    <w:rsid w:val="00CF6924"/>
    <w:rsid w:val="00CF74E3"/>
    <w:rsid w:val="00D013C8"/>
    <w:rsid w:val="00D026E3"/>
    <w:rsid w:val="00D0290F"/>
    <w:rsid w:val="00D02932"/>
    <w:rsid w:val="00D02DCD"/>
    <w:rsid w:val="00D034AE"/>
    <w:rsid w:val="00D04C99"/>
    <w:rsid w:val="00D06B0A"/>
    <w:rsid w:val="00D071AA"/>
    <w:rsid w:val="00D07B45"/>
    <w:rsid w:val="00D10537"/>
    <w:rsid w:val="00D1157B"/>
    <w:rsid w:val="00D1329A"/>
    <w:rsid w:val="00D13BED"/>
    <w:rsid w:val="00D17624"/>
    <w:rsid w:val="00D17FB9"/>
    <w:rsid w:val="00D273DB"/>
    <w:rsid w:val="00D3510C"/>
    <w:rsid w:val="00D41AC2"/>
    <w:rsid w:val="00D44585"/>
    <w:rsid w:val="00D445D7"/>
    <w:rsid w:val="00D4534D"/>
    <w:rsid w:val="00D4753E"/>
    <w:rsid w:val="00D50700"/>
    <w:rsid w:val="00D50A62"/>
    <w:rsid w:val="00D50C18"/>
    <w:rsid w:val="00D517BF"/>
    <w:rsid w:val="00D52517"/>
    <w:rsid w:val="00D535DD"/>
    <w:rsid w:val="00D538BD"/>
    <w:rsid w:val="00D5594C"/>
    <w:rsid w:val="00D55FC1"/>
    <w:rsid w:val="00D568B3"/>
    <w:rsid w:val="00D56DDE"/>
    <w:rsid w:val="00D5748E"/>
    <w:rsid w:val="00D65293"/>
    <w:rsid w:val="00D7134F"/>
    <w:rsid w:val="00D747E0"/>
    <w:rsid w:val="00D751D8"/>
    <w:rsid w:val="00D7620A"/>
    <w:rsid w:val="00D764D9"/>
    <w:rsid w:val="00D83283"/>
    <w:rsid w:val="00D8415D"/>
    <w:rsid w:val="00D86C60"/>
    <w:rsid w:val="00D90EF0"/>
    <w:rsid w:val="00D93425"/>
    <w:rsid w:val="00D96A49"/>
    <w:rsid w:val="00D97C68"/>
    <w:rsid w:val="00D97EB2"/>
    <w:rsid w:val="00DA0A93"/>
    <w:rsid w:val="00DA1300"/>
    <w:rsid w:val="00DB120F"/>
    <w:rsid w:val="00DB24BC"/>
    <w:rsid w:val="00DB2C38"/>
    <w:rsid w:val="00DB432F"/>
    <w:rsid w:val="00DB5E7F"/>
    <w:rsid w:val="00DC2CA3"/>
    <w:rsid w:val="00DC318C"/>
    <w:rsid w:val="00DC4C7F"/>
    <w:rsid w:val="00DC56F1"/>
    <w:rsid w:val="00DC5778"/>
    <w:rsid w:val="00DC79DB"/>
    <w:rsid w:val="00DD0A99"/>
    <w:rsid w:val="00DD54D6"/>
    <w:rsid w:val="00DD68C1"/>
    <w:rsid w:val="00DD76DE"/>
    <w:rsid w:val="00DE475C"/>
    <w:rsid w:val="00DE773C"/>
    <w:rsid w:val="00DF15CF"/>
    <w:rsid w:val="00DF2B28"/>
    <w:rsid w:val="00DF2FE9"/>
    <w:rsid w:val="00DF75A2"/>
    <w:rsid w:val="00DF7CA7"/>
    <w:rsid w:val="00E0089B"/>
    <w:rsid w:val="00E0214F"/>
    <w:rsid w:val="00E03244"/>
    <w:rsid w:val="00E03CF1"/>
    <w:rsid w:val="00E06180"/>
    <w:rsid w:val="00E0783D"/>
    <w:rsid w:val="00E1754F"/>
    <w:rsid w:val="00E275FD"/>
    <w:rsid w:val="00E316D8"/>
    <w:rsid w:val="00E35607"/>
    <w:rsid w:val="00E36608"/>
    <w:rsid w:val="00E36F1D"/>
    <w:rsid w:val="00E40463"/>
    <w:rsid w:val="00E44425"/>
    <w:rsid w:val="00E47749"/>
    <w:rsid w:val="00E50507"/>
    <w:rsid w:val="00E52E2B"/>
    <w:rsid w:val="00E5573D"/>
    <w:rsid w:val="00E572E0"/>
    <w:rsid w:val="00E57916"/>
    <w:rsid w:val="00E64CCA"/>
    <w:rsid w:val="00E651F8"/>
    <w:rsid w:val="00E6577D"/>
    <w:rsid w:val="00E662B1"/>
    <w:rsid w:val="00E73802"/>
    <w:rsid w:val="00E749B9"/>
    <w:rsid w:val="00E75412"/>
    <w:rsid w:val="00E75D58"/>
    <w:rsid w:val="00E85D37"/>
    <w:rsid w:val="00E865C1"/>
    <w:rsid w:val="00E929EF"/>
    <w:rsid w:val="00E949F5"/>
    <w:rsid w:val="00E96C44"/>
    <w:rsid w:val="00E97A69"/>
    <w:rsid w:val="00E97CB1"/>
    <w:rsid w:val="00EA3D6A"/>
    <w:rsid w:val="00EA4365"/>
    <w:rsid w:val="00EA4837"/>
    <w:rsid w:val="00EA6419"/>
    <w:rsid w:val="00EA7A0E"/>
    <w:rsid w:val="00EB0A43"/>
    <w:rsid w:val="00EB179F"/>
    <w:rsid w:val="00EB1C8E"/>
    <w:rsid w:val="00EB2FB6"/>
    <w:rsid w:val="00EB5956"/>
    <w:rsid w:val="00EC2AC6"/>
    <w:rsid w:val="00EC37C5"/>
    <w:rsid w:val="00EC3B3E"/>
    <w:rsid w:val="00EC600E"/>
    <w:rsid w:val="00EC6F7B"/>
    <w:rsid w:val="00EC70C8"/>
    <w:rsid w:val="00ED238B"/>
    <w:rsid w:val="00ED2EC4"/>
    <w:rsid w:val="00ED4006"/>
    <w:rsid w:val="00ED4814"/>
    <w:rsid w:val="00ED4C5E"/>
    <w:rsid w:val="00ED7C99"/>
    <w:rsid w:val="00EE2F66"/>
    <w:rsid w:val="00EE4F06"/>
    <w:rsid w:val="00EE7053"/>
    <w:rsid w:val="00EF470B"/>
    <w:rsid w:val="00EF4EE9"/>
    <w:rsid w:val="00EF6CA5"/>
    <w:rsid w:val="00EF6DE7"/>
    <w:rsid w:val="00F000DE"/>
    <w:rsid w:val="00F044C1"/>
    <w:rsid w:val="00F06132"/>
    <w:rsid w:val="00F07238"/>
    <w:rsid w:val="00F10050"/>
    <w:rsid w:val="00F104B9"/>
    <w:rsid w:val="00F152B8"/>
    <w:rsid w:val="00F1666C"/>
    <w:rsid w:val="00F17FDA"/>
    <w:rsid w:val="00F21882"/>
    <w:rsid w:val="00F21993"/>
    <w:rsid w:val="00F2709C"/>
    <w:rsid w:val="00F32436"/>
    <w:rsid w:val="00F3429F"/>
    <w:rsid w:val="00F346F5"/>
    <w:rsid w:val="00F352AD"/>
    <w:rsid w:val="00F36210"/>
    <w:rsid w:val="00F43F47"/>
    <w:rsid w:val="00F521E5"/>
    <w:rsid w:val="00F552D4"/>
    <w:rsid w:val="00F57E8E"/>
    <w:rsid w:val="00F63861"/>
    <w:rsid w:val="00F70839"/>
    <w:rsid w:val="00F708CF"/>
    <w:rsid w:val="00F70A21"/>
    <w:rsid w:val="00F72D51"/>
    <w:rsid w:val="00F77063"/>
    <w:rsid w:val="00F829A7"/>
    <w:rsid w:val="00F83467"/>
    <w:rsid w:val="00F84458"/>
    <w:rsid w:val="00F901B6"/>
    <w:rsid w:val="00F9283C"/>
    <w:rsid w:val="00F947D1"/>
    <w:rsid w:val="00F974B9"/>
    <w:rsid w:val="00FA0BE4"/>
    <w:rsid w:val="00FA6A9E"/>
    <w:rsid w:val="00FB0EFF"/>
    <w:rsid w:val="00FB11A2"/>
    <w:rsid w:val="00FB2A99"/>
    <w:rsid w:val="00FB7E5D"/>
    <w:rsid w:val="00FC0B8C"/>
    <w:rsid w:val="00FC0DF9"/>
    <w:rsid w:val="00FC4C78"/>
    <w:rsid w:val="00FC6460"/>
    <w:rsid w:val="00FD04FB"/>
    <w:rsid w:val="00FD0D85"/>
    <w:rsid w:val="00FD252B"/>
    <w:rsid w:val="00FE0BD5"/>
    <w:rsid w:val="00FE3605"/>
    <w:rsid w:val="00FE3D55"/>
    <w:rsid w:val="00FE4766"/>
    <w:rsid w:val="00FE5419"/>
    <w:rsid w:val="00FE6CC1"/>
    <w:rsid w:val="00FE73F1"/>
    <w:rsid w:val="00FE7804"/>
    <w:rsid w:val="00FF054E"/>
    <w:rsid w:val="00FF1A8E"/>
    <w:rsid w:val="00FF2F79"/>
    <w:rsid w:val="00FF4BEC"/>
    <w:rsid w:val="00FF6165"/>
    <w:rsid w:val="00FF72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278">
          <o:proxy end="" idref="#_x0000_s1286" connectloc="0"/>
        </o:r>
        <o:r id="V:Rule2" type="connector" idref="#_x0000_s1270">
          <o:proxy start="" idref="#_x0000_s1263" connectloc="3"/>
          <o:proxy end="" idref="#_x0000_s1264" connectloc="1"/>
        </o:r>
        <o:r id="V:Rule3" type="connector" idref="#_x0000_s1279">
          <o:proxy start="" idref="#_x0000_s1261" connectloc="2"/>
          <o:proxy end="" idref="#_x0000_s1276" connectloc="0"/>
        </o:r>
        <o:r id="V:Rule4" type="connector" idref="#_x0000_s1266">
          <o:proxy start="" idref="#_x0000_s1260" connectloc="2"/>
          <o:proxy end="" idref="#_x0000_s1261" connectloc="0"/>
        </o:r>
        <o:r id="V:Rule5" type="connector" idref="#_x0000_s1322">
          <o:proxy start="" idref="#_x0000_s1321" connectloc="1"/>
          <o:proxy end="" idref="#_x0000_s1286" connectloc="3"/>
        </o:r>
        <o:r id="V:Rule6" type="connector" idref="#_x0000_s1269">
          <o:proxy start="" idref="#_x0000_s1286" connectloc="2"/>
          <o:proxy end="" idref="#_x0000_s1263" connectloc="0"/>
        </o:r>
      </o:rules>
    </o:shapelayout>
  </w:shapeDefaults>
  <w:decimalSymbol w:val="."/>
  <w:listSeparator w:val=","/>
  <w14:docId w14:val="08C0D751"/>
  <w15:docId w15:val="{FD9DDE44-9ED3-469C-BB9D-7CD9C429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949C1"/>
    <w:pPr>
      <w:spacing w:after="200" w:line="276" w:lineRule="auto"/>
    </w:pPr>
    <w:rPr>
      <w:sz w:val="22"/>
      <w:szCs w:val="22"/>
      <w:lang w:val="en-US" w:eastAsia="en-US"/>
    </w:rPr>
  </w:style>
  <w:style w:type="paragraph" w:styleId="Heading1">
    <w:name w:val="heading 1"/>
    <w:next w:val="Heading2"/>
    <w:link w:val="Heading1Char"/>
    <w:autoRedefine/>
    <w:uiPriority w:val="9"/>
    <w:qFormat/>
    <w:rsid w:val="00713A4E"/>
    <w:pPr>
      <w:keepNext/>
      <w:keepLines/>
      <w:pBdr>
        <w:bottom w:val="single" w:sz="4" w:space="1" w:color="C00000"/>
      </w:pBdr>
      <w:spacing w:before="480" w:after="480"/>
      <w:outlineLvl w:val="0"/>
    </w:pPr>
    <w:rPr>
      <w:rFonts w:ascii="Cambria" w:eastAsia="Times New Roman" w:hAnsi="Cambria"/>
      <w:b/>
      <w:bCs/>
      <w:color w:val="9A0101"/>
      <w:sz w:val="40"/>
      <w:szCs w:val="28"/>
      <w:lang w:val="en-US" w:eastAsia="en-US"/>
    </w:rPr>
  </w:style>
  <w:style w:type="paragraph" w:styleId="Heading2">
    <w:name w:val="heading 2"/>
    <w:next w:val="Heading3"/>
    <w:link w:val="Heading2Char"/>
    <w:autoRedefine/>
    <w:uiPriority w:val="9"/>
    <w:qFormat/>
    <w:rsid w:val="00713A4E"/>
    <w:pPr>
      <w:keepNext/>
      <w:keepLines/>
      <w:spacing w:before="300" w:after="240"/>
      <w:outlineLvl w:val="1"/>
    </w:pPr>
    <w:rPr>
      <w:rFonts w:ascii="Cambria" w:eastAsia="Times New Roman" w:hAnsi="Cambria"/>
      <w:b/>
      <w:bCs/>
      <w:color w:val="F2BC47"/>
      <w:sz w:val="36"/>
      <w:szCs w:val="26"/>
      <w:lang w:val="en-US" w:eastAsia="en-US"/>
    </w:rPr>
  </w:style>
  <w:style w:type="paragraph" w:styleId="Heading3">
    <w:name w:val="heading 3"/>
    <w:next w:val="body"/>
    <w:link w:val="Heading3Char"/>
    <w:autoRedefine/>
    <w:uiPriority w:val="9"/>
    <w:unhideWhenUsed/>
    <w:qFormat/>
    <w:rsid w:val="00DA0A93"/>
    <w:pPr>
      <w:keepNext/>
      <w:keepLines/>
      <w:spacing w:before="200" w:line="276" w:lineRule="auto"/>
      <w:outlineLvl w:val="2"/>
    </w:pPr>
    <w:rPr>
      <w:rFonts w:ascii="Cambria" w:eastAsia="Times New Roman" w:hAnsi="Cambria"/>
      <w:b/>
      <w:bCs/>
      <w:sz w:val="32"/>
      <w:szCs w:val="22"/>
      <w:lang w:val="en-US" w:eastAsia="en-US"/>
    </w:rPr>
  </w:style>
  <w:style w:type="paragraph" w:styleId="Heading4">
    <w:name w:val="heading 4"/>
    <w:basedOn w:val="Normal"/>
    <w:next w:val="Normal"/>
    <w:link w:val="Heading4Char"/>
    <w:uiPriority w:val="9"/>
    <w:unhideWhenUsed/>
    <w:qFormat/>
    <w:rsid w:val="00C733D3"/>
    <w:pPr>
      <w:keepNext/>
      <w:keepLines/>
      <w:spacing w:before="200" w:after="0"/>
      <w:outlineLvl w:val="3"/>
    </w:pPr>
    <w:rPr>
      <w:rFonts w:ascii="Cambria" w:eastAsia="Times New Roman" w:hAnsi="Cambria"/>
      <w:b/>
      <w:bCs/>
      <w:iCs/>
      <w:color w:val="0033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1CD"/>
    <w:rPr>
      <w:rFonts w:ascii="Tahoma" w:hAnsi="Tahoma" w:cs="Tahoma"/>
      <w:sz w:val="16"/>
      <w:szCs w:val="16"/>
    </w:rPr>
  </w:style>
  <w:style w:type="paragraph" w:customStyle="1" w:styleId="listnum">
    <w:name w:val="listnum"/>
    <w:autoRedefine/>
    <w:qFormat/>
    <w:rsid w:val="002D4CE0"/>
    <w:pPr>
      <w:spacing w:before="200"/>
      <w:ind w:left="1645" w:hanging="227"/>
      <w:contextualSpacing/>
    </w:pPr>
    <w:rPr>
      <w:rFonts w:cs="Calibri"/>
      <w:sz w:val="22"/>
      <w:szCs w:val="22"/>
      <w:lang w:val="en-US" w:eastAsia="en-US"/>
    </w:rPr>
  </w:style>
  <w:style w:type="character" w:customStyle="1" w:styleId="Heading2Char">
    <w:name w:val="Heading 2 Char"/>
    <w:basedOn w:val="DefaultParagraphFont"/>
    <w:link w:val="Heading2"/>
    <w:uiPriority w:val="9"/>
    <w:rsid w:val="00713A4E"/>
    <w:rPr>
      <w:rFonts w:ascii="Cambria" w:eastAsia="Times New Roman" w:hAnsi="Cambria"/>
      <w:b/>
      <w:bCs/>
      <w:color w:val="F2BC47"/>
      <w:sz w:val="36"/>
      <w:szCs w:val="26"/>
      <w:lang w:val="en-US" w:eastAsia="en-US" w:bidi="ar-SA"/>
    </w:rPr>
  </w:style>
  <w:style w:type="paragraph" w:styleId="Header">
    <w:name w:val="header"/>
    <w:link w:val="HeaderChar"/>
    <w:uiPriority w:val="99"/>
    <w:semiHidden/>
    <w:unhideWhenUsed/>
    <w:rsid w:val="00CD5160"/>
    <w:pPr>
      <w:tabs>
        <w:tab w:val="right" w:pos="9639"/>
      </w:tabs>
    </w:pPr>
    <w:rPr>
      <w:b/>
      <w:szCs w:val="22"/>
      <w:lang w:val="en-US" w:eastAsia="en-US"/>
    </w:rPr>
  </w:style>
  <w:style w:type="character" w:customStyle="1" w:styleId="HeaderChar">
    <w:name w:val="Header Char"/>
    <w:basedOn w:val="DefaultParagraphFont"/>
    <w:link w:val="Header"/>
    <w:uiPriority w:val="99"/>
    <w:semiHidden/>
    <w:rsid w:val="00CD5160"/>
    <w:rPr>
      <w:b/>
      <w:szCs w:val="22"/>
      <w:lang w:val="en-US" w:eastAsia="en-US" w:bidi="ar-SA"/>
    </w:rPr>
  </w:style>
  <w:style w:type="paragraph" w:styleId="Footer">
    <w:name w:val="footer"/>
    <w:link w:val="FooterChar"/>
    <w:autoRedefine/>
    <w:uiPriority w:val="99"/>
    <w:unhideWhenUsed/>
    <w:rsid w:val="00FC4C78"/>
    <w:pPr>
      <w:tabs>
        <w:tab w:val="right" w:pos="9639"/>
      </w:tabs>
    </w:pPr>
    <w:rPr>
      <w:b/>
      <w:szCs w:val="22"/>
      <w:lang w:val="en-US" w:eastAsia="en-US"/>
    </w:rPr>
  </w:style>
  <w:style w:type="character" w:customStyle="1" w:styleId="FooterChar">
    <w:name w:val="Footer Char"/>
    <w:basedOn w:val="DefaultParagraphFont"/>
    <w:link w:val="Footer"/>
    <w:uiPriority w:val="99"/>
    <w:rsid w:val="00FC4C78"/>
    <w:rPr>
      <w:b/>
      <w:szCs w:val="22"/>
      <w:lang w:val="en-US" w:eastAsia="en-US" w:bidi="ar-SA"/>
    </w:rPr>
  </w:style>
  <w:style w:type="paragraph" w:styleId="NoSpacing">
    <w:name w:val="No Spacing"/>
    <w:link w:val="NoSpacingChar"/>
    <w:uiPriority w:val="1"/>
    <w:rsid w:val="00ED4006"/>
    <w:rPr>
      <w:rFonts w:eastAsia="Times New Roman"/>
      <w:sz w:val="22"/>
      <w:szCs w:val="22"/>
      <w:lang w:val="en-US" w:eastAsia="en-US"/>
    </w:rPr>
  </w:style>
  <w:style w:type="character" w:customStyle="1" w:styleId="NoSpacingChar">
    <w:name w:val="No Spacing Char"/>
    <w:basedOn w:val="DefaultParagraphFont"/>
    <w:link w:val="NoSpacing"/>
    <w:uiPriority w:val="1"/>
    <w:rsid w:val="00ED4006"/>
    <w:rPr>
      <w:rFonts w:eastAsia="Times New Roman"/>
      <w:sz w:val="22"/>
      <w:szCs w:val="22"/>
      <w:lang w:val="en-US" w:eastAsia="en-US" w:bidi="ar-SA"/>
    </w:rPr>
  </w:style>
  <w:style w:type="paragraph" w:customStyle="1" w:styleId="doctype">
    <w:name w:val="doctype"/>
    <w:next w:val="banner"/>
    <w:autoRedefine/>
    <w:qFormat/>
    <w:rsid w:val="00C249F5"/>
    <w:pPr>
      <w:tabs>
        <w:tab w:val="right" w:pos="9639"/>
      </w:tabs>
      <w:spacing w:line="276" w:lineRule="auto"/>
    </w:pPr>
    <w:rPr>
      <w:rFonts w:ascii="Cambria" w:eastAsia="Times New Roman" w:hAnsi="Cambria"/>
      <w:b/>
      <w:color w:val="F2BC47"/>
      <w:spacing w:val="5"/>
      <w:kern w:val="28"/>
      <w:sz w:val="28"/>
      <w:szCs w:val="28"/>
      <w:lang w:val="en-US" w:eastAsia="en-US"/>
    </w:rPr>
  </w:style>
  <w:style w:type="paragraph" w:customStyle="1" w:styleId="banner">
    <w:name w:val="banner"/>
    <w:next w:val="Normal"/>
    <w:autoRedefine/>
    <w:rsid w:val="00470AB8"/>
    <w:pPr>
      <w:spacing w:after="200"/>
      <w:jc w:val="center"/>
    </w:pPr>
    <w:rPr>
      <w:noProof/>
      <w:sz w:val="22"/>
      <w:szCs w:val="22"/>
      <w:lang w:val="en-US" w:eastAsia="en-US"/>
    </w:rPr>
  </w:style>
  <w:style w:type="paragraph" w:customStyle="1" w:styleId="docdate">
    <w:name w:val="docdate"/>
    <w:autoRedefine/>
    <w:qFormat/>
    <w:rsid w:val="00757F92"/>
    <w:pPr>
      <w:spacing w:before="400" w:line="276" w:lineRule="auto"/>
      <w:jc w:val="right"/>
    </w:pPr>
    <w:rPr>
      <w:sz w:val="24"/>
      <w:szCs w:val="22"/>
      <w:lang w:val="en-US" w:eastAsia="en-US"/>
    </w:rPr>
  </w:style>
  <w:style w:type="character" w:styleId="PlaceholderText">
    <w:name w:val="Placeholder Text"/>
    <w:basedOn w:val="DefaultParagraphFont"/>
    <w:uiPriority w:val="99"/>
    <w:semiHidden/>
    <w:rsid w:val="00C923B5"/>
    <w:rPr>
      <w:color w:val="808080"/>
    </w:rPr>
  </w:style>
  <w:style w:type="character" w:customStyle="1" w:styleId="Heading1Char">
    <w:name w:val="Heading 1 Char"/>
    <w:basedOn w:val="DefaultParagraphFont"/>
    <w:link w:val="Heading1"/>
    <w:uiPriority w:val="9"/>
    <w:rsid w:val="00713A4E"/>
    <w:rPr>
      <w:rFonts w:ascii="Cambria" w:eastAsia="Times New Roman" w:hAnsi="Cambria"/>
      <w:b/>
      <w:bCs/>
      <w:color w:val="9A0101"/>
      <w:sz w:val="40"/>
      <w:szCs w:val="28"/>
      <w:lang w:val="en-US" w:eastAsia="en-US" w:bidi="ar-SA"/>
    </w:rPr>
  </w:style>
  <w:style w:type="paragraph" w:styleId="BodyText">
    <w:name w:val="Body Text"/>
    <w:basedOn w:val="Normal"/>
    <w:link w:val="BodyTextChar"/>
    <w:uiPriority w:val="99"/>
    <w:semiHidden/>
    <w:unhideWhenUsed/>
    <w:rsid w:val="001F78CB"/>
    <w:pPr>
      <w:spacing w:after="120"/>
    </w:pPr>
  </w:style>
  <w:style w:type="character" w:customStyle="1" w:styleId="BodyTextChar">
    <w:name w:val="Body Text Char"/>
    <w:basedOn w:val="DefaultParagraphFont"/>
    <w:link w:val="BodyText"/>
    <w:uiPriority w:val="99"/>
    <w:semiHidden/>
    <w:rsid w:val="001F78CB"/>
  </w:style>
  <w:style w:type="paragraph" w:customStyle="1" w:styleId="listbullet">
    <w:name w:val="listbullet"/>
    <w:autoRedefine/>
    <w:qFormat/>
    <w:rsid w:val="002B4157"/>
    <w:pPr>
      <w:numPr>
        <w:numId w:val="1"/>
      </w:numPr>
      <w:spacing w:after="100"/>
      <w:ind w:left="1702" w:hanging="284"/>
    </w:pPr>
    <w:rPr>
      <w:rFonts w:cs="Calibri"/>
      <w:sz w:val="22"/>
      <w:szCs w:val="22"/>
      <w:lang w:val="en-US" w:eastAsia="en-US"/>
    </w:rPr>
  </w:style>
  <w:style w:type="paragraph" w:customStyle="1" w:styleId="listbullet2">
    <w:name w:val="listbullet2"/>
    <w:autoRedefine/>
    <w:qFormat/>
    <w:rsid w:val="0059317D"/>
    <w:pPr>
      <w:numPr>
        <w:numId w:val="2"/>
      </w:numPr>
      <w:spacing w:after="60"/>
      <w:ind w:left="1985" w:hanging="284"/>
    </w:pPr>
    <w:rPr>
      <w:rFonts w:cs="Calibri"/>
      <w:sz w:val="22"/>
      <w:szCs w:val="22"/>
      <w:lang w:val="en-US" w:eastAsia="en-US"/>
    </w:rPr>
  </w:style>
  <w:style w:type="paragraph" w:styleId="TOC1">
    <w:name w:val="toc 1"/>
    <w:next w:val="Normal"/>
    <w:autoRedefine/>
    <w:uiPriority w:val="39"/>
    <w:unhideWhenUsed/>
    <w:qFormat/>
    <w:rsid w:val="006C4F71"/>
    <w:pPr>
      <w:tabs>
        <w:tab w:val="right" w:pos="9629"/>
      </w:tabs>
      <w:spacing w:before="200" w:line="276" w:lineRule="auto"/>
    </w:pPr>
    <w:rPr>
      <w:b/>
      <w:bCs/>
      <w:sz w:val="24"/>
      <w:szCs w:val="22"/>
      <w:lang w:val="en-US" w:eastAsia="en-US"/>
    </w:rPr>
  </w:style>
  <w:style w:type="paragraph" w:styleId="TOC2">
    <w:name w:val="toc 2"/>
    <w:next w:val="Normal"/>
    <w:autoRedefine/>
    <w:uiPriority w:val="39"/>
    <w:unhideWhenUsed/>
    <w:qFormat/>
    <w:rsid w:val="00C543CE"/>
    <w:pPr>
      <w:keepNext/>
      <w:tabs>
        <w:tab w:val="right" w:leader="dot" w:pos="9633"/>
      </w:tabs>
      <w:ind w:left="567"/>
    </w:pPr>
    <w:rPr>
      <w:bCs/>
      <w:szCs w:val="22"/>
      <w:lang w:val="en-US" w:eastAsia="en-US"/>
    </w:rPr>
  </w:style>
  <w:style w:type="paragraph" w:styleId="TOC3">
    <w:name w:val="toc 3"/>
    <w:basedOn w:val="TOC2"/>
    <w:autoRedefine/>
    <w:uiPriority w:val="39"/>
    <w:unhideWhenUsed/>
    <w:qFormat/>
    <w:rsid w:val="00607EF7"/>
    <w:pPr>
      <w:ind w:left="1134"/>
    </w:pPr>
  </w:style>
  <w:style w:type="paragraph" w:styleId="TOCHeading">
    <w:name w:val="TOC Heading"/>
    <w:basedOn w:val="Heading1"/>
    <w:next w:val="Normal"/>
    <w:autoRedefine/>
    <w:uiPriority w:val="39"/>
    <w:qFormat/>
    <w:rsid w:val="0082020E"/>
    <w:pPr>
      <w:pBdr>
        <w:bottom w:val="none" w:sz="0" w:space="0" w:color="auto"/>
      </w:pBdr>
      <w:spacing w:before="400" w:after="0" w:line="276" w:lineRule="auto"/>
      <w:outlineLvl w:val="9"/>
    </w:pPr>
    <w:rPr>
      <w:color w:val="auto"/>
    </w:rPr>
  </w:style>
  <w:style w:type="paragraph" w:customStyle="1" w:styleId="body">
    <w:name w:val="body"/>
    <w:link w:val="bodyChar"/>
    <w:autoRedefine/>
    <w:qFormat/>
    <w:rsid w:val="00183532"/>
    <w:pPr>
      <w:spacing w:before="120" w:after="120"/>
      <w:ind w:left="142"/>
    </w:pPr>
    <w:rPr>
      <w:rFonts w:cs="Calibri"/>
      <w:sz w:val="22"/>
      <w:szCs w:val="22"/>
      <w:lang w:val="en-US" w:eastAsia="en-US"/>
    </w:rPr>
  </w:style>
  <w:style w:type="character" w:styleId="Hyperlink">
    <w:name w:val="Hyperlink"/>
    <w:basedOn w:val="DefaultParagraphFont"/>
    <w:uiPriority w:val="99"/>
    <w:unhideWhenUsed/>
    <w:rsid w:val="00761A06"/>
    <w:rPr>
      <w:color w:val="0000FF"/>
      <w:u w:val="single"/>
    </w:rPr>
  </w:style>
  <w:style w:type="character" w:customStyle="1" w:styleId="Heading3Char">
    <w:name w:val="Heading 3 Char"/>
    <w:basedOn w:val="DefaultParagraphFont"/>
    <w:link w:val="Heading3"/>
    <w:uiPriority w:val="9"/>
    <w:rsid w:val="00DA0A93"/>
    <w:rPr>
      <w:rFonts w:ascii="Cambria" w:eastAsia="Times New Roman" w:hAnsi="Cambria"/>
      <w:b/>
      <w:bCs/>
      <w:sz w:val="32"/>
      <w:szCs w:val="22"/>
      <w:lang w:val="en-US" w:eastAsia="en-US"/>
    </w:rPr>
  </w:style>
  <w:style w:type="character" w:customStyle="1" w:styleId="Heading4Char">
    <w:name w:val="Heading 4 Char"/>
    <w:basedOn w:val="DefaultParagraphFont"/>
    <w:link w:val="Heading4"/>
    <w:uiPriority w:val="9"/>
    <w:rsid w:val="00C733D3"/>
    <w:rPr>
      <w:rFonts w:ascii="Cambria" w:eastAsia="Times New Roman" w:hAnsi="Cambria" w:cs="Times New Roman"/>
      <w:b/>
      <w:bCs/>
      <w:iCs/>
      <w:color w:val="003366"/>
      <w:sz w:val="28"/>
      <w:szCs w:val="22"/>
    </w:rPr>
  </w:style>
  <w:style w:type="paragraph" w:customStyle="1" w:styleId="Comments">
    <w:name w:val="Comments"/>
    <w:basedOn w:val="body"/>
    <w:link w:val="CommentsChar"/>
    <w:autoRedefine/>
    <w:qFormat/>
    <w:rsid w:val="00791EF2"/>
    <w:pPr>
      <w:shd w:val="clear" w:color="auto" w:fill="FFFF00"/>
    </w:pPr>
    <w:rPr>
      <w:b/>
    </w:rPr>
  </w:style>
  <w:style w:type="paragraph" w:styleId="TOC4">
    <w:name w:val="toc 4"/>
    <w:basedOn w:val="Normal"/>
    <w:next w:val="Normal"/>
    <w:autoRedefine/>
    <w:uiPriority w:val="39"/>
    <w:unhideWhenUsed/>
    <w:rsid w:val="00E6577D"/>
    <w:pPr>
      <w:spacing w:after="100"/>
      <w:ind w:left="660"/>
    </w:pPr>
    <w:rPr>
      <w:rFonts w:eastAsia="Times New Roman"/>
    </w:rPr>
  </w:style>
  <w:style w:type="paragraph" w:styleId="TOC5">
    <w:name w:val="toc 5"/>
    <w:basedOn w:val="Normal"/>
    <w:next w:val="Normal"/>
    <w:autoRedefine/>
    <w:uiPriority w:val="39"/>
    <w:unhideWhenUsed/>
    <w:rsid w:val="00E6577D"/>
    <w:pPr>
      <w:spacing w:after="100"/>
      <w:ind w:left="880"/>
    </w:pPr>
    <w:rPr>
      <w:rFonts w:eastAsia="Times New Roman"/>
    </w:rPr>
  </w:style>
  <w:style w:type="paragraph" w:styleId="TOC6">
    <w:name w:val="toc 6"/>
    <w:basedOn w:val="Normal"/>
    <w:next w:val="Normal"/>
    <w:autoRedefine/>
    <w:uiPriority w:val="39"/>
    <w:unhideWhenUsed/>
    <w:rsid w:val="00E6577D"/>
    <w:pPr>
      <w:spacing w:after="100"/>
      <w:ind w:left="1100"/>
    </w:pPr>
    <w:rPr>
      <w:rFonts w:eastAsia="Times New Roman"/>
    </w:rPr>
  </w:style>
  <w:style w:type="paragraph" w:styleId="TOC7">
    <w:name w:val="toc 7"/>
    <w:basedOn w:val="Normal"/>
    <w:next w:val="Normal"/>
    <w:autoRedefine/>
    <w:uiPriority w:val="39"/>
    <w:unhideWhenUsed/>
    <w:rsid w:val="00E6577D"/>
    <w:pPr>
      <w:spacing w:after="100"/>
      <w:ind w:left="1320"/>
    </w:pPr>
    <w:rPr>
      <w:rFonts w:eastAsia="Times New Roman"/>
    </w:rPr>
  </w:style>
  <w:style w:type="paragraph" w:styleId="TOC8">
    <w:name w:val="toc 8"/>
    <w:basedOn w:val="Normal"/>
    <w:next w:val="Normal"/>
    <w:autoRedefine/>
    <w:uiPriority w:val="39"/>
    <w:unhideWhenUsed/>
    <w:rsid w:val="00E6577D"/>
    <w:pPr>
      <w:spacing w:after="100"/>
      <w:ind w:left="1540"/>
    </w:pPr>
    <w:rPr>
      <w:rFonts w:eastAsia="Times New Roman"/>
    </w:rPr>
  </w:style>
  <w:style w:type="paragraph" w:styleId="TOC9">
    <w:name w:val="toc 9"/>
    <w:basedOn w:val="Normal"/>
    <w:next w:val="Normal"/>
    <w:autoRedefine/>
    <w:uiPriority w:val="39"/>
    <w:unhideWhenUsed/>
    <w:rsid w:val="00E6577D"/>
    <w:pPr>
      <w:spacing w:after="100"/>
      <w:ind w:left="1760"/>
    </w:pPr>
    <w:rPr>
      <w:rFonts w:eastAsia="Times New Roman"/>
    </w:rPr>
  </w:style>
  <w:style w:type="paragraph" w:customStyle="1" w:styleId="code">
    <w:name w:val="code"/>
    <w:autoRedefine/>
    <w:qFormat/>
    <w:rsid w:val="00147252"/>
    <w:pPr>
      <w:pBdr>
        <w:top w:val="single" w:sz="4" w:space="1" w:color="auto" w:shadow="1"/>
        <w:left w:val="single" w:sz="4" w:space="4" w:color="auto" w:shadow="1"/>
        <w:bottom w:val="single" w:sz="4" w:space="1" w:color="auto" w:shadow="1"/>
        <w:right w:val="single" w:sz="4" w:space="4" w:color="auto" w:shadow="1"/>
      </w:pBdr>
      <w:shd w:val="clear" w:color="auto" w:fill="EEECE1"/>
      <w:spacing w:before="20" w:after="20"/>
      <w:ind w:left="1418"/>
    </w:pPr>
    <w:rPr>
      <w:rFonts w:ascii="Courier New" w:hAnsi="Courier New" w:cs="Calibri"/>
      <w:szCs w:val="22"/>
      <w:lang w:val="en-US" w:eastAsia="en-US"/>
    </w:rPr>
  </w:style>
  <w:style w:type="character" w:customStyle="1" w:styleId="bodyChar">
    <w:name w:val="body Char"/>
    <w:basedOn w:val="DefaultParagraphFont"/>
    <w:link w:val="body"/>
    <w:rsid w:val="00183532"/>
    <w:rPr>
      <w:rFonts w:cs="Calibri"/>
      <w:sz w:val="22"/>
      <w:szCs w:val="22"/>
      <w:lang w:val="en-US" w:eastAsia="en-US"/>
    </w:rPr>
  </w:style>
  <w:style w:type="character" w:customStyle="1" w:styleId="CommentsChar">
    <w:name w:val="Comments Char"/>
    <w:basedOn w:val="bodyChar"/>
    <w:link w:val="Comments"/>
    <w:rsid w:val="008E5A1A"/>
    <w:rPr>
      <w:rFonts w:cs="Calibri"/>
      <w:b/>
      <w:sz w:val="22"/>
      <w:szCs w:val="22"/>
      <w:shd w:val="clear" w:color="auto" w:fill="FFFF00"/>
      <w:lang w:val="en-US" w:eastAsia="en-US"/>
    </w:rPr>
  </w:style>
  <w:style w:type="paragraph" w:customStyle="1" w:styleId="images">
    <w:name w:val="images"/>
    <w:autoRedefine/>
    <w:qFormat/>
    <w:rsid w:val="00882840"/>
    <w:pPr>
      <w:spacing w:after="200" w:line="276" w:lineRule="auto"/>
      <w:jc w:val="center"/>
    </w:pPr>
    <w:rPr>
      <w:rFonts w:ascii="Arial" w:hAnsi="Arial" w:cs="Arial"/>
      <w:noProof/>
      <w:lang w:val="en-US" w:eastAsia="en-US"/>
    </w:rPr>
  </w:style>
  <w:style w:type="character" w:customStyle="1" w:styleId="comments0">
    <w:name w:val="comments"/>
    <w:basedOn w:val="DefaultParagraphFont"/>
    <w:uiPriority w:val="1"/>
    <w:qFormat/>
    <w:rsid w:val="00231DCB"/>
    <w:rPr>
      <w:bdr w:val="none" w:sz="0" w:space="0" w:color="auto"/>
      <w:shd w:val="clear" w:color="auto" w:fill="FFFF00"/>
    </w:rPr>
  </w:style>
  <w:style w:type="paragraph" w:customStyle="1" w:styleId="note">
    <w:name w:val="note"/>
    <w:next w:val="body"/>
    <w:qFormat/>
    <w:rsid w:val="003122AD"/>
    <w:pPr>
      <w:pBdr>
        <w:top w:val="single" w:sz="4" w:space="1" w:color="auto" w:shadow="1"/>
        <w:left w:val="single" w:sz="4" w:space="4" w:color="auto" w:shadow="1"/>
        <w:bottom w:val="single" w:sz="4" w:space="1" w:color="auto" w:shadow="1"/>
        <w:right w:val="single" w:sz="4" w:space="4" w:color="auto" w:shadow="1"/>
      </w:pBdr>
      <w:shd w:val="clear" w:color="auto" w:fill="EEECE1"/>
      <w:spacing w:after="240"/>
      <w:ind w:left="1134"/>
    </w:pPr>
    <w:rPr>
      <w:rFonts w:cs="Calibri"/>
      <w:sz w:val="22"/>
      <w:szCs w:val="22"/>
      <w:lang w:val="en-US" w:eastAsia="en-US"/>
    </w:rPr>
  </w:style>
  <w:style w:type="paragraph" w:customStyle="1" w:styleId="noteheading">
    <w:name w:val="noteheading"/>
    <w:basedOn w:val="body"/>
    <w:qFormat/>
    <w:rsid w:val="00A6001D"/>
    <w:pPr>
      <w:keepNext/>
      <w:spacing w:after="0"/>
    </w:pPr>
    <w:rPr>
      <w:b/>
    </w:rPr>
  </w:style>
  <w:style w:type="character" w:customStyle="1" w:styleId="CodeChar">
    <w:name w:val="CodeChar"/>
    <w:uiPriority w:val="1"/>
    <w:rsid w:val="00E0783D"/>
    <w:rPr>
      <w:rFonts w:ascii="Courier New" w:hAnsi="Courier New"/>
    </w:rPr>
  </w:style>
  <w:style w:type="paragraph" w:customStyle="1" w:styleId="shortdesc">
    <w:name w:val="shortdesc"/>
    <w:basedOn w:val="note"/>
    <w:autoRedefine/>
    <w:qFormat/>
    <w:rsid w:val="00C249F5"/>
    <w:pPr>
      <w:pBdr>
        <w:top w:val="none" w:sz="0" w:space="0" w:color="auto"/>
        <w:left w:val="none" w:sz="0" w:space="0" w:color="auto"/>
        <w:bottom w:val="none" w:sz="0" w:space="0" w:color="auto"/>
        <w:right w:val="none" w:sz="0" w:space="0" w:color="auto"/>
      </w:pBdr>
      <w:shd w:val="clear" w:color="auto" w:fill="FFFFFF"/>
      <w:spacing w:after="0"/>
      <w:ind w:left="170"/>
    </w:pPr>
  </w:style>
  <w:style w:type="paragraph" w:customStyle="1" w:styleId="doctitle">
    <w:name w:val="doctitle"/>
    <w:next w:val="shortdesc"/>
    <w:autoRedefine/>
    <w:qFormat/>
    <w:rsid w:val="002D4C5B"/>
    <w:pPr>
      <w:spacing w:before="1000" w:after="800"/>
      <w:ind w:right="2305"/>
      <w:contextualSpacing/>
      <w:jc w:val="center"/>
    </w:pPr>
    <w:rPr>
      <w:rFonts w:ascii="Cambria" w:eastAsia="Times New Roman" w:hAnsi="Cambria"/>
      <w:b/>
      <w:color w:val="9A0101"/>
      <w:spacing w:val="5"/>
      <w:kern w:val="28"/>
      <w:sz w:val="92"/>
      <w:szCs w:val="96"/>
      <w:lang w:eastAsia="en-US"/>
    </w:rPr>
  </w:style>
  <w:style w:type="paragraph" w:customStyle="1" w:styleId="NoteHeading0">
    <w:name w:val="NoteHeading"/>
    <w:basedOn w:val="body"/>
    <w:autoRedefine/>
    <w:rsid w:val="00C249F5"/>
    <w:pPr>
      <w:keepNext/>
      <w:spacing w:after="0"/>
    </w:pPr>
    <w:rPr>
      <w:b/>
    </w:rPr>
  </w:style>
  <w:style w:type="table" w:styleId="TableGrid">
    <w:name w:val="Table Grid"/>
    <w:basedOn w:val="TableNormal"/>
    <w:uiPriority w:val="59"/>
    <w:rsid w:val="00990BB7"/>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BB7"/>
    <w:pPr>
      <w:ind w:left="720"/>
      <w:contextualSpacing/>
    </w:pPr>
    <w:rPr>
      <w:rFonts w:asciiTheme="minorHAnsi" w:eastAsiaTheme="minorHAnsi" w:hAnsiTheme="minorHAnsi" w:cstheme="minorBidi"/>
    </w:rPr>
  </w:style>
  <w:style w:type="paragraph" w:customStyle="1" w:styleId="XMLCode">
    <w:name w:val="XML Code"/>
    <w:basedOn w:val="Normal"/>
    <w:link w:val="XMLCodeChar"/>
    <w:qFormat/>
    <w:rsid w:val="00990BB7"/>
    <w:pPr>
      <w:spacing w:after="0" w:line="240" w:lineRule="auto"/>
    </w:pPr>
    <w:rPr>
      <w:rFonts w:ascii="Courier New" w:eastAsia="Batang" w:hAnsi="Courier New" w:cstheme="minorBidi"/>
      <w:sz w:val="18"/>
      <w:lang w:val="en-GB"/>
    </w:rPr>
  </w:style>
  <w:style w:type="character" w:customStyle="1" w:styleId="XMLCodeChar">
    <w:name w:val="XML Code Char"/>
    <w:basedOn w:val="DefaultParagraphFont"/>
    <w:link w:val="XMLCode"/>
    <w:rsid w:val="00990BB7"/>
    <w:rPr>
      <w:rFonts w:ascii="Courier New" w:eastAsia="Batang" w:hAnsi="Courier New" w:cstheme="minorBidi"/>
      <w:sz w:val="18"/>
      <w:szCs w:val="22"/>
      <w:lang w:eastAsia="en-US"/>
    </w:rPr>
  </w:style>
  <w:style w:type="table" w:styleId="LightShading-Accent2">
    <w:name w:val="Light Shading Accent 2"/>
    <w:basedOn w:val="TableNormal"/>
    <w:uiPriority w:val="60"/>
    <w:rsid w:val="00990BB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TableNormal"/>
    <w:uiPriority w:val="60"/>
    <w:rsid w:val="00502A5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SVFile">
    <w:name w:val="CSVFile"/>
    <w:basedOn w:val="Normal"/>
    <w:link w:val="CSVFileChar"/>
    <w:qFormat/>
    <w:rsid w:val="004C35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after="0" w:line="240" w:lineRule="auto"/>
      <w:ind w:left="1701"/>
    </w:pPr>
    <w:rPr>
      <w:rFonts w:ascii="Courier New" w:hAnsi="Courier New"/>
      <w:sz w:val="20"/>
    </w:rPr>
  </w:style>
  <w:style w:type="character" w:customStyle="1" w:styleId="CSVFileChar">
    <w:name w:val="CSVFile Char"/>
    <w:basedOn w:val="DefaultParagraphFont"/>
    <w:link w:val="CSVFile"/>
    <w:rsid w:val="004C352F"/>
    <w:rPr>
      <w:rFonts w:ascii="Courier New" w:hAnsi="Courier New"/>
      <w:szCs w:val="22"/>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Sophis\Models\SophisDo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9653C-A79A-4C76-B59C-4573B3FC3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SophisDocTemplate.dot</Template>
  <TotalTime>1441</TotalTime>
  <Pages>8</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Copy Paste the title of your document</vt:lpstr>
    </vt:vector>
  </TitlesOfParts>
  <Manager/>
  <Company>Sophis</Company>
  <LinksUpToDate>false</LinksUpToDate>
  <CharactersWithSpaces>8715</CharactersWithSpaces>
  <SharedDoc>false</SharedDoc>
  <HLinks>
    <vt:vector size="18" baseType="variant">
      <vt:variant>
        <vt:i4>1769524</vt:i4>
      </vt:variant>
      <vt:variant>
        <vt:i4>14</vt:i4>
      </vt:variant>
      <vt:variant>
        <vt:i4>0</vt:i4>
      </vt:variant>
      <vt:variant>
        <vt:i4>5</vt:i4>
      </vt:variant>
      <vt:variant>
        <vt:lpwstr/>
      </vt:variant>
      <vt:variant>
        <vt:lpwstr>_Toc193516766</vt:lpwstr>
      </vt:variant>
      <vt:variant>
        <vt:i4>1769524</vt:i4>
      </vt:variant>
      <vt:variant>
        <vt:i4>8</vt:i4>
      </vt:variant>
      <vt:variant>
        <vt:i4>0</vt:i4>
      </vt:variant>
      <vt:variant>
        <vt:i4>5</vt:i4>
      </vt:variant>
      <vt:variant>
        <vt:lpwstr/>
      </vt:variant>
      <vt:variant>
        <vt:lpwstr>_Toc193516765</vt:lpwstr>
      </vt:variant>
      <vt:variant>
        <vt:i4>1769524</vt:i4>
      </vt:variant>
      <vt:variant>
        <vt:i4>2</vt:i4>
      </vt:variant>
      <vt:variant>
        <vt:i4>0</vt:i4>
      </vt:variant>
      <vt:variant>
        <vt:i4>5</vt:i4>
      </vt:variant>
      <vt:variant>
        <vt:lpwstr/>
      </vt:variant>
      <vt:variant>
        <vt:lpwstr>_Toc193516764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Paste the title of your document</dc:title>
  <dc:subject>copy paste what you wrote in the shortdesc block of your doc</dc:subject>
  <dc:creator>Alexis de Bernis</dc:creator>
  <cp:keywords>Copy paste the Category field</cp:keywords>
  <dc:description/>
  <cp:lastModifiedBy>Yuanjia Su</cp:lastModifiedBy>
  <cp:revision>230</cp:revision>
  <cp:lastPrinted>2011-03-08T10:47:00Z</cp:lastPrinted>
  <dcterms:created xsi:type="dcterms:W3CDTF">2010-12-09T15:53:00Z</dcterms:created>
  <dcterms:modified xsi:type="dcterms:W3CDTF">2017-10-17T14:04:00Z</dcterms:modified>
  <cp:category>Refer to the wiki category</cp:category>
</cp:coreProperties>
</file>